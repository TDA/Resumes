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04040" w:themeColor="text1" w:themeTint="BF"/>
          <w:sz w:val="36"/>
          <w:szCs w:val="36"/>
        </w:rPr>
        <w:alias w:val="Author"/>
        <w:tag w:val=""/>
        <w:id w:val="1246310863"/>
        <w:placeholder>
          <w:docPart w:val="1E8226C760D24AD0A0726C976EE88EA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605C099" w14:textId="77777777" w:rsidR="00AC2A9A" w:rsidRPr="00FE025D" w:rsidRDefault="004211D7">
          <w:pPr>
            <w:pStyle w:val="Title"/>
            <w:rPr>
              <w:color w:val="404040" w:themeColor="text1" w:themeTint="BF"/>
              <w:sz w:val="36"/>
              <w:szCs w:val="36"/>
            </w:rPr>
          </w:pPr>
          <w:r w:rsidRPr="00FE025D">
            <w:rPr>
              <w:color w:val="404040" w:themeColor="text1" w:themeTint="BF"/>
              <w:sz w:val="36"/>
              <w:szCs w:val="36"/>
            </w:rPr>
            <w:t>Sai Prashanth C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972"/>
        <w:gridCol w:w="8828"/>
      </w:tblGrid>
      <w:tr w:rsidR="00AC2A9A" w14:paraId="042BD03F" w14:textId="77777777" w:rsidTr="006E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  <w:tcBorders>
              <w:bottom w:val="none" w:sz="0" w:space="0" w:color="auto"/>
            </w:tcBorders>
          </w:tcPr>
          <w:p w14:paraId="55BAA04C" w14:textId="77777777" w:rsidR="00AC2A9A" w:rsidRDefault="00AC2A9A"/>
        </w:tc>
        <w:tc>
          <w:tcPr>
            <w:tcW w:w="4087" w:type="pct"/>
            <w:tcBorders>
              <w:bottom w:val="none" w:sz="0" w:space="0" w:color="auto"/>
            </w:tcBorders>
          </w:tcPr>
          <w:p w14:paraId="73A4610B" w14:textId="77777777" w:rsidR="00AC2A9A" w:rsidRDefault="00AC2A9A"/>
        </w:tc>
      </w:tr>
    </w:tbl>
    <w:p w14:paraId="1FE0AE12" w14:textId="7ED4B458" w:rsidR="00F27D6F" w:rsidRPr="00214E0E" w:rsidRDefault="00F27D6F" w:rsidP="00F27D6F">
      <w:pPr>
        <w:pStyle w:val="Header"/>
        <w:jc w:val="center"/>
        <w:rPr>
          <w:sz w:val="16"/>
          <w:szCs w:val="16"/>
        </w:rPr>
      </w:pPr>
      <w:r w:rsidRPr="00214E0E">
        <w:rPr>
          <w:sz w:val="16"/>
          <w:szCs w:val="16"/>
        </w:rPr>
        <w:t>625 W 1</w:t>
      </w:r>
      <w:r w:rsidRPr="00214E0E">
        <w:rPr>
          <w:sz w:val="16"/>
          <w:szCs w:val="16"/>
          <w:vertAlign w:val="superscript"/>
        </w:rPr>
        <w:t>st</w:t>
      </w:r>
      <w:r w:rsidRPr="00214E0E">
        <w:rPr>
          <w:sz w:val="16"/>
          <w:szCs w:val="16"/>
        </w:rPr>
        <w:t xml:space="preserve"> Street, #107</w:t>
      </w:r>
      <w:r w:rsidR="00C3220B" w:rsidRPr="00214E0E">
        <w:rPr>
          <w:sz w:val="16"/>
          <w:szCs w:val="16"/>
        </w:rPr>
        <w:t>, Tempe,</w:t>
      </w:r>
      <w:r w:rsidR="00214E0E" w:rsidRPr="00214E0E">
        <w:rPr>
          <w:sz w:val="16"/>
          <w:szCs w:val="16"/>
        </w:rPr>
        <w:t xml:space="preserve"> AZ</w:t>
      </w:r>
      <w:r w:rsidR="00C3220B" w:rsidRPr="00214E0E">
        <w:rPr>
          <w:sz w:val="16"/>
          <w:szCs w:val="16"/>
        </w:rPr>
        <w:t xml:space="preserve"> 85281</w:t>
      </w:r>
      <w:r w:rsidRPr="00214E0E">
        <w:rPr>
          <w:sz w:val="16"/>
          <w:szCs w:val="16"/>
        </w:rPr>
        <w:t> </w:t>
      </w:r>
      <w:r w:rsidRPr="00214E0E">
        <w:rPr>
          <w:color w:val="A6A6A6" w:themeColor="background1" w:themeShade="A6"/>
          <w:sz w:val="16"/>
          <w:szCs w:val="16"/>
        </w:rPr>
        <w:t>|</w:t>
      </w:r>
      <w:r w:rsidRPr="00214E0E">
        <w:rPr>
          <w:sz w:val="16"/>
          <w:szCs w:val="16"/>
        </w:rPr>
        <w:t> 480-703-5615 </w:t>
      </w:r>
      <w:r w:rsidRPr="00214E0E">
        <w:rPr>
          <w:color w:val="A6A6A6" w:themeColor="background1" w:themeShade="A6"/>
          <w:sz w:val="16"/>
          <w:szCs w:val="16"/>
        </w:rPr>
        <w:t>|</w:t>
      </w:r>
      <w:r w:rsidRPr="00214E0E">
        <w:rPr>
          <w:sz w:val="16"/>
          <w:szCs w:val="16"/>
        </w:rPr>
        <w:t> </w:t>
      </w:r>
      <w:hyperlink r:id="rId8" w:history="1">
        <w:r w:rsidRPr="00214E0E">
          <w:rPr>
            <w:rStyle w:val="Hyperlink"/>
            <w:sz w:val="16"/>
            <w:szCs w:val="16"/>
          </w:rPr>
          <w:t>saiprash1993@yahoo.co.in</w:t>
        </w:r>
      </w:hyperlink>
      <w:r w:rsidRPr="00214E0E">
        <w:rPr>
          <w:sz w:val="16"/>
          <w:szCs w:val="16"/>
        </w:rPr>
        <w:t xml:space="preserve"> | </w:t>
      </w:r>
      <w:r w:rsidRPr="00214E0E">
        <w:rPr>
          <w:rStyle w:val="domain"/>
          <w:sz w:val="16"/>
          <w:szCs w:val="16"/>
        </w:rPr>
        <w:t>in.linkedin.com/in/</w:t>
      </w:r>
      <w:proofErr w:type="spellStart"/>
      <w:r w:rsidRPr="00214E0E">
        <w:rPr>
          <w:rStyle w:val="vanity-name"/>
          <w:sz w:val="16"/>
          <w:szCs w:val="16"/>
        </w:rPr>
        <w:t>saipc</w:t>
      </w:r>
      <w:proofErr w:type="spellEnd"/>
      <w:r w:rsidRPr="00214E0E">
        <w:rPr>
          <w:rStyle w:val="vanity-name"/>
          <w:sz w:val="16"/>
          <w:szCs w:val="16"/>
        </w:rPr>
        <w:t xml:space="preserve"> | webgyorwaves.com</w:t>
      </w:r>
      <w:r w:rsidR="00214E0E" w:rsidRPr="00214E0E">
        <w:rPr>
          <w:rStyle w:val="vanity-name"/>
          <w:sz w:val="16"/>
          <w:szCs w:val="16"/>
        </w:rPr>
        <w:t xml:space="preserve"> | github.com/TDA</w:t>
      </w:r>
    </w:p>
    <w:p w14:paraId="0982B053" w14:textId="77777777" w:rsidR="00AC2A9A" w:rsidRPr="00FE025D" w:rsidRDefault="00CC47FB" w:rsidP="00C16BF9">
      <w:pPr>
        <w:spacing w:after="0"/>
        <w:ind w:right="0"/>
        <w:rPr>
          <w:b/>
          <w:color w:val="000000" w:themeColor="text1"/>
          <w:sz w:val="22"/>
          <w:szCs w:val="22"/>
        </w:rPr>
      </w:pPr>
      <w:bookmarkStart w:id="0" w:name="_GoBack"/>
      <w:r w:rsidRPr="00FE025D">
        <w:rPr>
          <w:b/>
          <w:color w:val="000000" w:themeColor="text1"/>
          <w:sz w:val="22"/>
          <w:szCs w:val="22"/>
        </w:rPr>
        <w:t>SUMMARY</w:t>
      </w:r>
    </w:p>
    <w:bookmarkEnd w:id="0"/>
    <w:tbl>
      <w:tblPr>
        <w:tblStyle w:val="LightGrid-Accent3"/>
        <w:tblW w:w="5000" w:type="pct"/>
        <w:tblLook w:val="04A0" w:firstRow="1" w:lastRow="0" w:firstColumn="1" w:lastColumn="0" w:noHBand="0" w:noVBand="1"/>
        <w:tblDescription w:val="Summary"/>
      </w:tblPr>
      <w:tblGrid>
        <w:gridCol w:w="2012"/>
        <w:gridCol w:w="9004"/>
      </w:tblGrid>
      <w:tr w:rsidR="00AC2A9A" w14:paraId="54B24EA1" w14:textId="77777777" w:rsidTr="00736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pct"/>
            <w:tcBorders>
              <w:bottom w:val="single" w:sz="6" w:space="0" w:color="969696" w:themeColor="accent3"/>
            </w:tcBorders>
          </w:tcPr>
          <w:p w14:paraId="75B31413" w14:textId="77777777" w:rsidR="00AC2A9A" w:rsidRDefault="00AC2A9A"/>
        </w:tc>
        <w:tc>
          <w:tcPr>
            <w:tcW w:w="4087" w:type="pct"/>
            <w:tcBorders>
              <w:bottom w:val="single" w:sz="6" w:space="0" w:color="969696" w:themeColor="accent3"/>
            </w:tcBorders>
          </w:tcPr>
          <w:p w14:paraId="72161862" w14:textId="77777777" w:rsidR="00AC2A9A" w:rsidRDefault="00AC2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61A" w:rsidRPr="005B161A" w14:paraId="48D50839" w14:textId="77777777" w:rsidTr="001C4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6" w:space="0" w:color="969696" w:themeColor="accent3"/>
              <w:left w:val="single" w:sz="6" w:space="0" w:color="969696" w:themeColor="accent3"/>
              <w:bottom w:val="single" w:sz="6" w:space="0" w:color="969696" w:themeColor="accent3"/>
              <w:right w:val="single" w:sz="6" w:space="0" w:color="969696" w:themeColor="accent3"/>
            </w:tcBorders>
          </w:tcPr>
          <w:p w14:paraId="577F4709" w14:textId="722A06AE" w:rsidR="00FF08E1" w:rsidRPr="005B161A" w:rsidRDefault="0096427F" w:rsidP="000A73D6">
            <w:pPr>
              <w:jc w:val="both"/>
              <w:rPr>
                <w:b w:val="0"/>
                <w:color w:val="404040" w:themeColor="text1" w:themeTint="BF"/>
              </w:rPr>
            </w:pPr>
            <w:r w:rsidRPr="005B161A">
              <w:rPr>
                <w:b w:val="0"/>
                <w:color w:val="404040" w:themeColor="text1" w:themeTint="BF"/>
              </w:rPr>
              <w:t>A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9657A9" w:rsidRPr="005B161A">
              <w:rPr>
                <w:b w:val="0"/>
                <w:color w:val="404040" w:themeColor="text1" w:themeTint="BF"/>
              </w:rPr>
              <w:t>C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omputer </w:t>
            </w:r>
            <w:r w:rsidR="009657A9" w:rsidRPr="005B161A">
              <w:rPr>
                <w:b w:val="0"/>
                <w:color w:val="404040" w:themeColor="text1" w:themeTint="BF"/>
              </w:rPr>
              <w:t>S</w:t>
            </w:r>
            <w:r w:rsidR="00052CEE" w:rsidRPr="005B161A">
              <w:rPr>
                <w:b w:val="0"/>
                <w:color w:val="404040" w:themeColor="text1" w:themeTint="BF"/>
              </w:rPr>
              <w:t>cience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Grad</w:t>
            </w:r>
            <w:r w:rsidR="00052CEE" w:rsidRPr="005B161A">
              <w:rPr>
                <w:b w:val="0"/>
                <w:color w:val="404040" w:themeColor="text1" w:themeTint="BF"/>
              </w:rPr>
              <w:t>uate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student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having </w:t>
            </w:r>
            <w:r w:rsidR="002C5421" w:rsidRPr="005B161A">
              <w:rPr>
                <w:b w:val="0"/>
                <w:color w:val="404040" w:themeColor="text1" w:themeTint="BF"/>
              </w:rPr>
              <w:t xml:space="preserve">over </w:t>
            </w:r>
            <w:r w:rsidR="00B072C0">
              <w:rPr>
                <w:b w:val="0"/>
                <w:color w:val="404040" w:themeColor="text1" w:themeTint="BF"/>
              </w:rPr>
              <w:t>3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 years of experience with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color w:val="404040" w:themeColor="text1" w:themeTint="BF"/>
              </w:rPr>
              <w:t>creating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and </w:t>
            </w:r>
            <w:r w:rsidR="00FF08E1" w:rsidRPr="005B161A">
              <w:rPr>
                <w:color w:val="404040" w:themeColor="text1" w:themeTint="BF"/>
              </w:rPr>
              <w:t>designing websites and web apps</w:t>
            </w:r>
            <w:r w:rsidR="00505BFA" w:rsidRPr="005B161A">
              <w:rPr>
                <w:b w:val="0"/>
                <w:color w:val="404040" w:themeColor="text1" w:themeTint="BF"/>
              </w:rPr>
              <w:t xml:space="preserve">, right from </w:t>
            </w:r>
            <w:r w:rsidR="00505BFA" w:rsidRPr="005B161A">
              <w:rPr>
                <w:color w:val="404040" w:themeColor="text1" w:themeTint="BF"/>
              </w:rPr>
              <w:t>UI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with </w:t>
            </w:r>
            <w:r w:rsidR="004F25B6" w:rsidRPr="005B161A">
              <w:rPr>
                <w:color w:val="404040" w:themeColor="text1" w:themeTint="BF"/>
              </w:rPr>
              <w:t>HTML</w:t>
            </w:r>
            <w:r w:rsidR="004F25B6" w:rsidRPr="005B161A">
              <w:rPr>
                <w:b w:val="0"/>
                <w:color w:val="404040" w:themeColor="text1" w:themeTint="BF"/>
              </w:rPr>
              <w:t>,</w:t>
            </w:r>
            <w:r w:rsidR="002001F8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CSS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, and </w:t>
            </w:r>
            <w:r w:rsidR="004F25B6" w:rsidRPr="005B161A">
              <w:rPr>
                <w:color w:val="404040" w:themeColor="text1" w:themeTint="BF"/>
              </w:rPr>
              <w:t>J</w:t>
            </w:r>
            <w:r w:rsidR="00887E3F" w:rsidRPr="005B161A">
              <w:rPr>
                <w:color w:val="404040" w:themeColor="text1" w:themeTint="BF"/>
              </w:rPr>
              <w:t>ava</w:t>
            </w:r>
            <w:r w:rsidR="004F25B6" w:rsidRPr="005B161A">
              <w:rPr>
                <w:color w:val="404040" w:themeColor="text1" w:themeTint="BF"/>
              </w:rPr>
              <w:t>S</w:t>
            </w:r>
            <w:r w:rsidR="00887E3F" w:rsidRPr="005B161A">
              <w:rPr>
                <w:color w:val="404040" w:themeColor="text1" w:themeTint="BF"/>
              </w:rPr>
              <w:t>cript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to getting down-n-dirty with </w:t>
            </w:r>
            <w:r w:rsidR="00FF08E1" w:rsidRPr="005B161A">
              <w:rPr>
                <w:color w:val="404040" w:themeColor="text1" w:themeTint="BF"/>
              </w:rPr>
              <w:t>server side scripting</w:t>
            </w:r>
            <w:r w:rsidR="002C5421" w:rsidRPr="005B161A">
              <w:rPr>
                <w:color w:val="404040" w:themeColor="text1" w:themeTint="BF"/>
              </w:rPr>
              <w:t xml:space="preserve"> using</w:t>
            </w:r>
            <w:r w:rsidR="000A73D6">
              <w:rPr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PHP</w:t>
            </w:r>
            <w:r w:rsidR="00882513">
              <w:rPr>
                <w:color w:val="404040" w:themeColor="text1" w:themeTint="BF"/>
              </w:rPr>
              <w:t>, Node.js</w:t>
            </w:r>
            <w:r w:rsidR="0051621D">
              <w:rPr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and MySQL</w:t>
            </w:r>
            <w:r w:rsidR="006416FC">
              <w:rPr>
                <w:color w:val="404040" w:themeColor="text1" w:themeTint="BF"/>
              </w:rPr>
              <w:t>.</w:t>
            </w:r>
          </w:p>
        </w:tc>
      </w:tr>
    </w:tbl>
    <w:p w14:paraId="2FA95863" w14:textId="77777777" w:rsidR="002644D7" w:rsidRPr="00FE025D" w:rsidRDefault="002644D7" w:rsidP="002644D7">
      <w:pPr>
        <w:spacing w:after="0"/>
        <w:ind w:right="0"/>
        <w:rPr>
          <w:b/>
          <w:color w:val="auto"/>
          <w:sz w:val="22"/>
          <w:szCs w:val="22"/>
        </w:rPr>
      </w:pPr>
      <w:r w:rsidRPr="00FE025D">
        <w:rPr>
          <w:b/>
          <w:color w:val="auto"/>
          <w:sz w:val="22"/>
          <w:szCs w:val="22"/>
        </w:rPr>
        <w:t>EDUCATION</w:t>
      </w:r>
    </w:p>
    <w:tbl>
      <w:tblPr>
        <w:tblStyle w:val="LightShading-Accent3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Description w:val="Education"/>
      </w:tblPr>
      <w:tblGrid>
        <w:gridCol w:w="9120"/>
        <w:gridCol w:w="1910"/>
      </w:tblGrid>
      <w:tr w:rsidR="002644D7" w14:paraId="38C69A5F" w14:textId="77777777" w:rsidTr="00736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14:paraId="0EB0941A" w14:textId="77777777" w:rsidR="002644D7" w:rsidRDefault="002644D7" w:rsidP="00B072C0"/>
        </w:tc>
        <w:tc>
          <w:tcPr>
            <w:tcW w:w="866" w:type="pct"/>
          </w:tcPr>
          <w:p w14:paraId="272E5D86" w14:textId="77777777" w:rsidR="002644D7" w:rsidRDefault="002644D7" w:rsidP="00B07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4D7" w14:paraId="2D17DA53" w14:textId="77777777" w:rsidTr="0073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  <w:tcBorders>
              <w:top w:val="single" w:sz="8" w:space="0" w:color="969696" w:themeColor="accent3"/>
              <w:bottom w:val="nil"/>
            </w:tcBorders>
          </w:tcPr>
          <w:p w14:paraId="361D0D4C" w14:textId="4CFE812B" w:rsidR="002644D7" w:rsidRDefault="002644D7" w:rsidP="00B072C0">
            <w:r w:rsidRPr="009D4CA9">
              <w:rPr>
                <w:color w:val="auto"/>
              </w:rPr>
              <w:t>MS in Computer Science, </w:t>
            </w:r>
            <w:r w:rsidRPr="009D3497">
              <w:rPr>
                <w:rStyle w:val="Emphasis"/>
              </w:rPr>
              <w:t>Arizona State University</w:t>
            </w:r>
            <w:r w:rsidR="00B34B70">
              <w:rPr>
                <w:rStyle w:val="Emphasis"/>
              </w:rPr>
              <w:t xml:space="preserve"> </w:t>
            </w:r>
            <w:r w:rsidR="00B34B70" w:rsidRPr="00B34B70">
              <w:rPr>
                <w:rStyle w:val="Emphasis"/>
                <w:i w:val="0"/>
                <w:color w:val="auto"/>
              </w:rPr>
              <w:t>(3.33/4.00)</w:t>
            </w:r>
          </w:p>
        </w:tc>
        <w:tc>
          <w:tcPr>
            <w:tcW w:w="866" w:type="pct"/>
            <w:tcBorders>
              <w:top w:val="single" w:sz="8" w:space="0" w:color="969696" w:themeColor="accent3"/>
              <w:bottom w:val="nil"/>
            </w:tcBorders>
          </w:tcPr>
          <w:p w14:paraId="1393EDD6" w14:textId="77777777" w:rsidR="002644D7" w:rsidRPr="007218B4" w:rsidRDefault="00001736" w:rsidP="00B072C0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Aug 2014 - Present</w:t>
            </w:r>
          </w:p>
        </w:tc>
      </w:tr>
      <w:tr w:rsidR="002644D7" w14:paraId="79E80826" w14:textId="77777777" w:rsidTr="001C481C">
        <w:trPr>
          <w:trHeight w:hRule="exact"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  <w:tcBorders>
              <w:top w:val="nil"/>
              <w:bottom w:val="single" w:sz="8" w:space="0" w:color="969696" w:themeColor="accent3"/>
            </w:tcBorders>
          </w:tcPr>
          <w:p w14:paraId="071F62BF" w14:textId="3E080A9D" w:rsidR="002644D7" w:rsidRPr="008C38B8" w:rsidRDefault="002644D7" w:rsidP="00CA1D84">
            <w:pPr>
              <w:rPr>
                <w:b w:val="0"/>
                <w:iCs/>
                <w:color w:val="auto"/>
              </w:rPr>
            </w:pPr>
            <w:r w:rsidRPr="009D4CA9">
              <w:rPr>
                <w:color w:val="auto"/>
              </w:rPr>
              <w:t>B.E. in Computer Science and Engineering</w:t>
            </w:r>
            <w:r>
              <w:t>,</w:t>
            </w:r>
            <w:r>
              <w:rPr>
                <w:rStyle w:val="Emphasis"/>
              </w:rPr>
              <w:t xml:space="preserve"> Anna University.</w:t>
            </w:r>
            <w:r w:rsidR="00835587">
              <w:rPr>
                <w:rStyle w:val="Emphasis"/>
              </w:rPr>
              <w:t xml:space="preserve"> </w:t>
            </w:r>
            <w:r>
              <w:rPr>
                <w:rStyle w:val="Emphasis"/>
                <w:i w:val="0"/>
                <w:color w:val="auto"/>
              </w:rPr>
              <w:t>GPA 8.58/10</w:t>
            </w:r>
            <w:r w:rsidR="00DB43AD">
              <w:rPr>
                <w:rStyle w:val="Emphasis"/>
                <w:i w:val="0"/>
                <w:color w:val="auto"/>
              </w:rPr>
              <w:t xml:space="preserve"> (4.00/4.00)</w:t>
            </w:r>
          </w:p>
        </w:tc>
        <w:tc>
          <w:tcPr>
            <w:tcW w:w="866" w:type="pct"/>
            <w:tcBorders>
              <w:top w:val="nil"/>
              <w:bottom w:val="single" w:sz="8" w:space="0" w:color="969696" w:themeColor="accent3"/>
            </w:tcBorders>
          </w:tcPr>
          <w:p w14:paraId="5A1BDC87" w14:textId="77777777" w:rsidR="002644D7" w:rsidRPr="007218B4" w:rsidRDefault="00FF4CAF" w:rsidP="00B072C0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Mar</w:t>
            </w:r>
            <w:r w:rsidR="000732E3">
              <w:t>ch</w:t>
            </w:r>
            <w:r>
              <w:t xml:space="preserve"> </w:t>
            </w:r>
            <w:r w:rsidR="002644D7" w:rsidRPr="005A743B">
              <w:t>2014</w:t>
            </w:r>
          </w:p>
        </w:tc>
      </w:tr>
    </w:tbl>
    <w:p w14:paraId="558D833A" w14:textId="77777777" w:rsidR="00AF2A4F" w:rsidRPr="00FE025D" w:rsidRDefault="00AF2A4F" w:rsidP="00AF2A4F">
      <w:pPr>
        <w:spacing w:after="0"/>
        <w:ind w:right="0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EXPERIENCE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FF2FDE" w14:paraId="2D8FF9E4" w14:textId="77777777" w:rsidTr="00801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0F037CA" w14:textId="77777777" w:rsidR="00AF2A4F" w:rsidRDefault="00AF2A4F" w:rsidP="00AF2A4F"/>
        </w:tc>
        <w:tc>
          <w:tcPr>
            <w:tcW w:w="1548" w:type="dxa"/>
          </w:tcPr>
          <w:p w14:paraId="0A99138F" w14:textId="77777777" w:rsidR="00AF2A4F" w:rsidRPr="00BB637F" w:rsidRDefault="00AF2A4F" w:rsidP="00AF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FF2FDE" w14:paraId="3C8BD51A" w14:textId="77777777" w:rsidTr="001C4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  <w:tcBorders>
              <w:top w:val="single" w:sz="8" w:space="0" w:color="969696" w:themeColor="accent3"/>
              <w:bottom w:val="nil"/>
            </w:tcBorders>
          </w:tcPr>
          <w:p w14:paraId="0772685D" w14:textId="77777777" w:rsidR="00AF2A4F" w:rsidRPr="00FB6F88" w:rsidRDefault="00AF2A4F" w:rsidP="00AF2A4F">
            <w:pPr>
              <w:rPr>
                <w:b w:val="0"/>
                <w:color w:val="auto"/>
              </w:rPr>
            </w:pPr>
            <w:r w:rsidRPr="0056014C">
              <w:rPr>
                <w:color w:val="auto"/>
              </w:rPr>
              <w:t>Cloud Services Intern</w:t>
            </w:r>
            <w:r>
              <w:rPr>
                <w:color w:val="auto"/>
              </w:rPr>
              <w:t xml:space="preserve">, </w:t>
            </w:r>
            <w:r>
              <w:rPr>
                <w:rStyle w:val="Emphasis"/>
                <w:color w:val="auto"/>
                <w:szCs w:val="19"/>
              </w:rPr>
              <w:t>Mozilla Corporation.</w:t>
            </w:r>
          </w:p>
          <w:p w14:paraId="63E17A4F" w14:textId="52041522" w:rsidR="00AF2A4F" w:rsidRPr="00982EF7" w:rsidRDefault="00AF2A4F" w:rsidP="00AF2A4F">
            <w:pPr>
              <w:pStyle w:val="ListBullet"/>
              <w:rPr>
                <w:b w:val="0"/>
              </w:rPr>
            </w:pPr>
            <w:r w:rsidRPr="00AF2A4F">
              <w:rPr>
                <w:b w:val="0"/>
                <w:color w:val="404040" w:themeColor="text1" w:themeTint="BF"/>
              </w:rPr>
              <w:t xml:space="preserve">Designed and developed a </w:t>
            </w:r>
            <w:r w:rsidRPr="0031215B">
              <w:rPr>
                <w:color w:val="404040" w:themeColor="text1" w:themeTint="BF"/>
              </w:rPr>
              <w:t>2-Factor Authentication system</w:t>
            </w:r>
            <w:r w:rsidRPr="00AF2A4F">
              <w:rPr>
                <w:b w:val="0"/>
                <w:color w:val="404040" w:themeColor="text1" w:themeTint="BF"/>
              </w:rPr>
              <w:t xml:space="preserve"> for </w:t>
            </w:r>
            <w:r w:rsidRPr="0031215B">
              <w:rPr>
                <w:color w:val="404040" w:themeColor="text1" w:themeTint="BF"/>
              </w:rPr>
              <w:t xml:space="preserve">Firefox </w:t>
            </w:r>
            <w:r w:rsidRPr="00AF2A4F">
              <w:rPr>
                <w:b w:val="0"/>
                <w:color w:val="404040" w:themeColor="text1" w:themeTint="BF"/>
              </w:rPr>
              <w:t>Accounts</w:t>
            </w:r>
            <w:r w:rsidR="0031215B">
              <w:rPr>
                <w:b w:val="0"/>
                <w:color w:val="404040" w:themeColor="text1" w:themeTint="BF"/>
              </w:rPr>
              <w:t xml:space="preserve"> using </w:t>
            </w:r>
            <w:r w:rsidR="0031215B" w:rsidRPr="0031215B">
              <w:rPr>
                <w:color w:val="404040" w:themeColor="text1" w:themeTint="BF"/>
              </w:rPr>
              <w:t>Node.js</w:t>
            </w:r>
            <w:r w:rsidR="00AA7DB8">
              <w:rPr>
                <w:b w:val="0"/>
                <w:color w:val="404040" w:themeColor="text1" w:themeTint="BF"/>
              </w:rPr>
              <w:t xml:space="preserve"> with </w:t>
            </w:r>
            <w:r w:rsidR="00AA7DB8" w:rsidRPr="00454BBF">
              <w:rPr>
                <w:color w:val="404040" w:themeColor="text1" w:themeTint="BF"/>
              </w:rPr>
              <w:t>Google-Auth</w:t>
            </w:r>
            <w:r w:rsidR="009D1712">
              <w:rPr>
                <w:color w:val="404040" w:themeColor="text1" w:themeTint="BF"/>
              </w:rPr>
              <w:t>enticator</w:t>
            </w:r>
            <w:r w:rsidR="00AA7DB8">
              <w:rPr>
                <w:b w:val="0"/>
                <w:color w:val="404040" w:themeColor="text1" w:themeTint="BF"/>
              </w:rPr>
              <w:t xml:space="preserve">, and </w:t>
            </w:r>
            <w:r w:rsidR="00AA7DB8" w:rsidRPr="00454BBF">
              <w:rPr>
                <w:color w:val="404040" w:themeColor="text1" w:themeTint="BF"/>
              </w:rPr>
              <w:t xml:space="preserve">SMS </w:t>
            </w:r>
            <w:r w:rsidR="00AA7DB8">
              <w:rPr>
                <w:b w:val="0"/>
                <w:color w:val="404040" w:themeColor="text1" w:themeTint="BF"/>
              </w:rPr>
              <w:t>as a backup 2</w:t>
            </w:r>
            <w:r w:rsidR="00AA7DB8" w:rsidRPr="00AA7DB8">
              <w:rPr>
                <w:b w:val="0"/>
                <w:color w:val="404040" w:themeColor="text1" w:themeTint="BF"/>
                <w:vertAlign w:val="superscript"/>
              </w:rPr>
              <w:t>nd</w:t>
            </w:r>
            <w:r w:rsidR="00AA7DB8">
              <w:rPr>
                <w:b w:val="0"/>
                <w:color w:val="404040" w:themeColor="text1" w:themeTint="BF"/>
              </w:rPr>
              <w:t xml:space="preserve"> factor.</w:t>
            </w:r>
          </w:p>
          <w:p w14:paraId="72B426E4" w14:textId="7B9ED6A0" w:rsidR="00982EF7" w:rsidRPr="00C13BB6" w:rsidRDefault="00C13BB6" w:rsidP="00AF2A4F">
            <w:pPr>
              <w:pStyle w:val="ListBullet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Implemented a </w:t>
            </w:r>
            <w:r w:rsidRPr="00C13BB6">
              <w:rPr>
                <w:color w:val="404040" w:themeColor="text1" w:themeTint="BF"/>
              </w:rPr>
              <w:t>Password Strength Checker</w:t>
            </w:r>
            <w:r>
              <w:rPr>
                <w:b w:val="0"/>
                <w:color w:val="404040" w:themeColor="text1" w:themeTint="BF"/>
              </w:rPr>
              <w:t xml:space="preserve"> for </w:t>
            </w:r>
            <w:r w:rsidRPr="00C13BB6">
              <w:rPr>
                <w:color w:val="404040" w:themeColor="text1" w:themeTint="BF"/>
              </w:rPr>
              <w:t>Firefox</w:t>
            </w:r>
            <w:r>
              <w:rPr>
                <w:b w:val="0"/>
                <w:color w:val="404040" w:themeColor="text1" w:themeTint="BF"/>
              </w:rPr>
              <w:t xml:space="preserve"> Accounts, using a </w:t>
            </w:r>
            <w:r w:rsidRPr="00C13BB6">
              <w:rPr>
                <w:color w:val="404040" w:themeColor="text1" w:themeTint="BF"/>
              </w:rPr>
              <w:t>Bloom Filter</w:t>
            </w:r>
            <w:r>
              <w:rPr>
                <w:b w:val="0"/>
                <w:color w:val="404040" w:themeColor="text1" w:themeTint="BF"/>
              </w:rPr>
              <w:t xml:space="preserve"> that maintains a list of common password hashes.</w:t>
            </w:r>
          </w:p>
          <w:p w14:paraId="179CA7C5" w14:textId="700BA7F9" w:rsidR="00C13BB6" w:rsidRPr="003B6138" w:rsidRDefault="00C13BB6" w:rsidP="00AF2A4F">
            <w:pPr>
              <w:pStyle w:val="ListBullet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Implemented a </w:t>
            </w:r>
            <w:r w:rsidRPr="00C13BB6">
              <w:rPr>
                <w:color w:val="404040" w:themeColor="text1" w:themeTint="BF"/>
              </w:rPr>
              <w:t>HTML parser</w:t>
            </w:r>
            <w:r>
              <w:rPr>
                <w:b w:val="0"/>
                <w:color w:val="404040" w:themeColor="text1" w:themeTint="BF"/>
              </w:rPr>
              <w:t xml:space="preserve"> to scan generated html pages and email translations and remove </w:t>
            </w:r>
            <w:r w:rsidRPr="00C13BB6">
              <w:rPr>
                <w:color w:val="404040" w:themeColor="text1" w:themeTint="BF"/>
              </w:rPr>
              <w:t xml:space="preserve">malicious </w:t>
            </w:r>
            <w:r>
              <w:rPr>
                <w:color w:val="404040" w:themeColor="text1" w:themeTint="BF"/>
              </w:rPr>
              <w:t>translations</w:t>
            </w:r>
            <w:r>
              <w:rPr>
                <w:b w:val="0"/>
                <w:color w:val="404040" w:themeColor="text1" w:themeTint="BF"/>
              </w:rPr>
              <w:t xml:space="preserve"> to prevent </w:t>
            </w:r>
            <w:r w:rsidRPr="00C13BB6">
              <w:rPr>
                <w:color w:val="404040" w:themeColor="text1" w:themeTint="BF"/>
              </w:rPr>
              <w:t>cross-site scripting</w:t>
            </w:r>
            <w:r>
              <w:rPr>
                <w:b w:val="0"/>
                <w:color w:val="404040" w:themeColor="text1" w:themeTint="BF"/>
              </w:rPr>
              <w:t xml:space="preserve"> vulnerabilities.</w:t>
            </w:r>
          </w:p>
          <w:p w14:paraId="4B1A64AB" w14:textId="74264CC4" w:rsidR="003B6138" w:rsidRPr="00AF2A4F" w:rsidRDefault="003B6138" w:rsidP="00335C94">
            <w:pPr>
              <w:pStyle w:val="ListBullet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Ported the </w:t>
            </w:r>
            <w:r w:rsidRPr="003B6138">
              <w:rPr>
                <w:color w:val="404040" w:themeColor="text1" w:themeTint="BF"/>
              </w:rPr>
              <w:t>Test-</w:t>
            </w:r>
            <w:proofErr w:type="spellStart"/>
            <w:r w:rsidRPr="003B6138">
              <w:rPr>
                <w:color w:val="404040" w:themeColor="text1" w:themeTint="BF"/>
              </w:rPr>
              <w:t>linting</w:t>
            </w:r>
            <w:proofErr w:type="spellEnd"/>
            <w:r>
              <w:rPr>
                <w:b w:val="0"/>
                <w:color w:val="404040" w:themeColor="text1" w:themeTint="BF"/>
              </w:rPr>
              <w:t xml:space="preserve"> system from </w:t>
            </w:r>
            <w:proofErr w:type="spellStart"/>
            <w:r w:rsidRPr="003B6138">
              <w:rPr>
                <w:color w:val="404040" w:themeColor="text1" w:themeTint="BF"/>
              </w:rPr>
              <w:t>JSHint</w:t>
            </w:r>
            <w:proofErr w:type="spellEnd"/>
            <w:r w:rsidRPr="003B6138">
              <w:rPr>
                <w:color w:val="404040" w:themeColor="text1" w:themeTint="BF"/>
              </w:rPr>
              <w:t xml:space="preserve"> </w:t>
            </w:r>
            <w:r>
              <w:rPr>
                <w:b w:val="0"/>
                <w:color w:val="404040" w:themeColor="text1" w:themeTint="BF"/>
              </w:rPr>
              <w:t xml:space="preserve">to </w:t>
            </w:r>
            <w:proofErr w:type="spellStart"/>
            <w:r w:rsidRPr="003B6138">
              <w:rPr>
                <w:color w:val="404040" w:themeColor="text1" w:themeTint="BF"/>
              </w:rPr>
              <w:t>ESLint</w:t>
            </w:r>
            <w:proofErr w:type="spellEnd"/>
            <w:r w:rsidRPr="003B6138">
              <w:rPr>
                <w:color w:val="404040" w:themeColor="text1" w:themeTint="BF"/>
              </w:rPr>
              <w:t xml:space="preserve"> </w:t>
            </w:r>
            <w:r>
              <w:rPr>
                <w:b w:val="0"/>
                <w:color w:val="404040" w:themeColor="text1" w:themeTint="BF"/>
              </w:rPr>
              <w:t xml:space="preserve">for </w:t>
            </w:r>
            <w:r w:rsidRPr="003B6138">
              <w:rPr>
                <w:color w:val="404040" w:themeColor="text1" w:themeTint="BF"/>
              </w:rPr>
              <w:t>6 services</w:t>
            </w:r>
            <w:r w:rsidR="00335C94">
              <w:rPr>
                <w:b w:val="0"/>
                <w:color w:val="404040" w:themeColor="text1" w:themeTint="BF"/>
              </w:rPr>
              <w:t xml:space="preserve">, </w:t>
            </w:r>
            <w:r>
              <w:rPr>
                <w:b w:val="0"/>
                <w:color w:val="404040" w:themeColor="text1" w:themeTint="BF"/>
              </w:rPr>
              <w:t xml:space="preserve">improving </w:t>
            </w:r>
            <w:r w:rsidRPr="003B6138">
              <w:rPr>
                <w:color w:val="404040" w:themeColor="text1" w:themeTint="BF"/>
              </w:rPr>
              <w:t>productivity</w:t>
            </w:r>
            <w:r>
              <w:rPr>
                <w:b w:val="0"/>
                <w:color w:val="404040" w:themeColor="text1" w:themeTint="BF"/>
              </w:rPr>
              <w:t xml:space="preserve"> and </w:t>
            </w:r>
            <w:r w:rsidRPr="003B6138">
              <w:rPr>
                <w:color w:val="404040" w:themeColor="text1" w:themeTint="BF"/>
              </w:rPr>
              <w:t>code quality</w:t>
            </w:r>
            <w:r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  <w:tcBorders>
              <w:top w:val="single" w:sz="8" w:space="0" w:color="969696" w:themeColor="accent3"/>
              <w:bottom w:val="nil"/>
            </w:tcBorders>
          </w:tcPr>
          <w:p w14:paraId="4E94C664" w14:textId="77777777" w:rsidR="00AF2A4F" w:rsidRPr="00BB637F" w:rsidRDefault="00AF2A4F" w:rsidP="00AF2A4F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>
              <w:rPr>
                <w:szCs w:val="19"/>
              </w:rPr>
              <w:t>Summer 2015</w:t>
            </w:r>
          </w:p>
        </w:tc>
      </w:tr>
      <w:tr w:rsidR="00FF2FDE" w14:paraId="473AE432" w14:textId="77777777" w:rsidTr="001C4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  <w:tcBorders>
              <w:top w:val="nil"/>
              <w:bottom w:val="nil"/>
            </w:tcBorders>
          </w:tcPr>
          <w:p w14:paraId="5B7B1A10" w14:textId="44FD2891" w:rsidR="00AF2A4F" w:rsidRPr="00FB6F88" w:rsidRDefault="00AF2A4F" w:rsidP="00AF2A4F">
            <w:pPr>
              <w:rPr>
                <w:b w:val="0"/>
                <w:color w:val="auto"/>
              </w:rPr>
            </w:pPr>
            <w:r w:rsidRPr="00FB6F88">
              <w:rPr>
                <w:color w:val="auto"/>
              </w:rPr>
              <w:t>Teaching Assistant, </w:t>
            </w:r>
            <w:r w:rsidRPr="00FB6F88">
              <w:rPr>
                <w:rStyle w:val="Emphasis"/>
                <w:color w:val="auto"/>
                <w:szCs w:val="19"/>
              </w:rPr>
              <w:t>Arizona State University</w:t>
            </w:r>
            <w:r>
              <w:rPr>
                <w:rStyle w:val="Emphasis"/>
                <w:color w:val="auto"/>
                <w:szCs w:val="19"/>
              </w:rPr>
              <w:t>.</w:t>
            </w:r>
          </w:p>
          <w:p w14:paraId="1CA3CCEE" w14:textId="2471611A" w:rsidR="00AF2A4F" w:rsidRPr="00EE1524" w:rsidRDefault="00AF2A4F" w:rsidP="00AF2A4F">
            <w:pPr>
              <w:pStyle w:val="ListBullet"/>
            </w:pPr>
            <w:r w:rsidRPr="00997110">
              <w:rPr>
                <w:b w:val="0"/>
                <w:color w:val="404040" w:themeColor="text1" w:themeTint="BF"/>
              </w:rPr>
              <w:t>Ev</w:t>
            </w:r>
            <w:r w:rsidRPr="00AF2A4F">
              <w:rPr>
                <w:b w:val="0"/>
                <w:color w:val="404040" w:themeColor="text1" w:themeTint="BF"/>
              </w:rPr>
              <w:t xml:space="preserve">aluated and graded the projects done by undergrads for the </w:t>
            </w:r>
            <w:r w:rsidRPr="006257C5">
              <w:rPr>
                <w:color w:val="404040" w:themeColor="text1" w:themeTint="BF"/>
              </w:rPr>
              <w:t>Capstone Project I</w:t>
            </w:r>
            <w:r w:rsidR="00FF2FDE">
              <w:rPr>
                <w:color w:val="404040" w:themeColor="text1" w:themeTint="BF"/>
              </w:rPr>
              <w:t xml:space="preserve"> and II</w:t>
            </w:r>
            <w:r w:rsidRPr="00AF2A4F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  <w:tcBorders>
              <w:top w:val="nil"/>
              <w:bottom w:val="nil"/>
            </w:tcBorders>
          </w:tcPr>
          <w:p w14:paraId="52F97644" w14:textId="6EA0E61F" w:rsidR="00AF2A4F" w:rsidRPr="00BB637F" w:rsidRDefault="00AF2A4F" w:rsidP="00102DA2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</w:p>
        </w:tc>
      </w:tr>
      <w:tr w:rsidR="00FF2FDE" w14:paraId="03FFE8DC" w14:textId="77777777" w:rsidTr="0080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  <w:tcBorders>
              <w:top w:val="nil"/>
              <w:bottom w:val="single" w:sz="8" w:space="0" w:color="969696" w:themeColor="accent3"/>
            </w:tcBorders>
          </w:tcPr>
          <w:p w14:paraId="395135AB" w14:textId="77777777" w:rsidR="00AF2A4F" w:rsidRPr="000F5EA0" w:rsidRDefault="00AF2A4F" w:rsidP="00AF2A4F">
            <w:pPr>
              <w:rPr>
                <w:rStyle w:val="Emphasis"/>
                <w:b w:val="0"/>
                <w:color w:val="auto"/>
                <w:szCs w:val="19"/>
              </w:rPr>
            </w:pPr>
            <w:r w:rsidRPr="000F5EA0">
              <w:rPr>
                <w:color w:val="auto"/>
              </w:rPr>
              <w:t>Co-Founder, </w:t>
            </w:r>
            <w:proofErr w:type="spellStart"/>
            <w:r w:rsidRPr="000F5EA0">
              <w:rPr>
                <w:rStyle w:val="Emphasis"/>
                <w:color w:val="auto"/>
                <w:szCs w:val="19"/>
              </w:rPr>
              <w:t>Webgyor</w:t>
            </w:r>
            <w:proofErr w:type="spellEnd"/>
            <w:r w:rsidRPr="000F5EA0">
              <w:rPr>
                <w:rStyle w:val="Emphasis"/>
                <w:color w:val="auto"/>
                <w:szCs w:val="19"/>
              </w:rPr>
              <w:t xml:space="preserve"> Waves, Inc.</w:t>
            </w:r>
          </w:p>
          <w:p w14:paraId="7B84C359" w14:textId="5B2F1915" w:rsidR="00AF2A4F" w:rsidRPr="00AF2A4F" w:rsidRDefault="00AF2A4F" w:rsidP="00AF2A4F">
            <w:pPr>
              <w:pStyle w:val="ListBullet"/>
              <w:rPr>
                <w:b w:val="0"/>
                <w:color w:val="404040" w:themeColor="text1" w:themeTint="BF"/>
              </w:rPr>
            </w:pPr>
            <w:r w:rsidRPr="00AF2A4F">
              <w:rPr>
                <w:b w:val="0"/>
                <w:color w:val="404040" w:themeColor="text1" w:themeTint="BF"/>
              </w:rPr>
              <w:t xml:space="preserve">Co-founded the startup, </w:t>
            </w:r>
            <w:proofErr w:type="spellStart"/>
            <w:r w:rsidRPr="00AF2A4F">
              <w:rPr>
                <w:b w:val="0"/>
                <w:color w:val="404040" w:themeColor="text1" w:themeTint="BF"/>
              </w:rPr>
              <w:t>Webgyor</w:t>
            </w:r>
            <w:proofErr w:type="spellEnd"/>
            <w:r w:rsidRPr="00AF2A4F">
              <w:rPr>
                <w:b w:val="0"/>
                <w:color w:val="404040" w:themeColor="text1" w:themeTint="BF"/>
              </w:rPr>
              <w:t xml:space="preserve"> Waves in my 3</w:t>
            </w:r>
            <w:r w:rsidRPr="00AF2A4F">
              <w:rPr>
                <w:b w:val="0"/>
                <w:color w:val="404040" w:themeColor="text1" w:themeTint="BF"/>
                <w:vertAlign w:val="superscript"/>
              </w:rPr>
              <w:t>rd</w:t>
            </w:r>
            <w:r w:rsidR="0087258A">
              <w:rPr>
                <w:b w:val="0"/>
                <w:color w:val="404040" w:themeColor="text1" w:themeTint="BF"/>
              </w:rPr>
              <w:t xml:space="preserve"> year of undergrad along with 4</w:t>
            </w:r>
            <w:r w:rsidRPr="00AF2A4F">
              <w:rPr>
                <w:b w:val="0"/>
                <w:color w:val="404040" w:themeColor="text1" w:themeTint="BF"/>
              </w:rPr>
              <w:t xml:space="preserve"> other students.</w:t>
            </w:r>
          </w:p>
          <w:p w14:paraId="2F47328E" w14:textId="77777777" w:rsidR="00AF2A4F" w:rsidRPr="00C508C2" w:rsidRDefault="00AF2A4F" w:rsidP="00AF2A4F">
            <w:pPr>
              <w:pStyle w:val="ListBullet"/>
            </w:pPr>
            <w:r w:rsidRPr="00AF2A4F">
              <w:rPr>
                <w:b w:val="0"/>
                <w:color w:val="404040" w:themeColor="text1" w:themeTint="BF"/>
              </w:rPr>
              <w:t>Developed websites and web apps – Shopping carts, Inventory Management Systems, Portfolio Websites using HTML, CSS, JavaScript, AJAX, PHP and MySQL</w:t>
            </w:r>
            <w:r>
              <w:rPr>
                <w:color w:val="404040" w:themeColor="text1" w:themeTint="BF"/>
              </w:rPr>
              <w:t>.</w:t>
            </w:r>
          </w:p>
        </w:tc>
        <w:tc>
          <w:tcPr>
            <w:tcW w:w="1548" w:type="dxa"/>
            <w:tcBorders>
              <w:top w:val="nil"/>
              <w:bottom w:val="single" w:sz="8" w:space="0" w:color="969696" w:themeColor="accent3"/>
            </w:tcBorders>
          </w:tcPr>
          <w:p w14:paraId="596B49ED" w14:textId="77777777" w:rsidR="00AF2A4F" w:rsidRPr="00BB637F" w:rsidRDefault="00AF2A4F" w:rsidP="00AF2A4F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 xml:space="preserve">Jan 2013 - Present </w:t>
            </w:r>
          </w:p>
        </w:tc>
      </w:tr>
    </w:tbl>
    <w:p w14:paraId="0B94F8A5" w14:textId="77777777" w:rsidR="00193D37" w:rsidRPr="00FE025D" w:rsidRDefault="00193D37" w:rsidP="00193D37">
      <w:pPr>
        <w:spacing w:after="0"/>
        <w:ind w:right="0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ACADEMIC PROJECTS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193D37" w14:paraId="0890E7C8" w14:textId="77777777" w:rsidTr="00B07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D1398AC" w14:textId="77777777" w:rsidR="00193D37" w:rsidRPr="00CC47FB" w:rsidRDefault="00193D37" w:rsidP="00B072C0">
            <w:pPr>
              <w:rPr>
                <w:szCs w:val="19"/>
              </w:rPr>
            </w:pPr>
          </w:p>
        </w:tc>
        <w:tc>
          <w:tcPr>
            <w:tcW w:w="1548" w:type="dxa"/>
          </w:tcPr>
          <w:p w14:paraId="23D4EA4F" w14:textId="77777777" w:rsidR="00193D37" w:rsidRPr="00BB637F" w:rsidRDefault="00193D37" w:rsidP="00B07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3A2D9ADD" w14:textId="77777777" w:rsidR="00193D37" w:rsidRPr="00BB637F" w:rsidRDefault="00193D37" w:rsidP="00B07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029AD2AD" w14:textId="77777777" w:rsidR="00193D37" w:rsidRPr="00BB637F" w:rsidRDefault="00193D37" w:rsidP="00B07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193D37" w14:paraId="6C2F318A" w14:textId="77777777" w:rsidTr="00B07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A188839" w14:textId="5BBC45CC" w:rsidR="00193D37" w:rsidRPr="00DF22FB" w:rsidRDefault="00815DCD" w:rsidP="00B072C0">
            <w:pPr>
              <w:rPr>
                <w:b w:val="0"/>
                <w:color w:val="auto"/>
              </w:rPr>
            </w:pPr>
            <w:r>
              <w:rPr>
                <w:color w:val="auto"/>
              </w:rPr>
              <w:t>Distributed Operations on Apache Spark.</w:t>
            </w:r>
          </w:p>
          <w:p w14:paraId="3FA5EE85" w14:textId="0998B618" w:rsidR="00815DCD" w:rsidRPr="00815DCD" w:rsidRDefault="00815DCD" w:rsidP="00272D44">
            <w:pPr>
              <w:pStyle w:val="ListBullet"/>
            </w:pPr>
            <w:r>
              <w:rPr>
                <w:b w:val="0"/>
                <w:color w:val="404040" w:themeColor="text1" w:themeTint="BF"/>
              </w:rPr>
              <w:t xml:space="preserve">Built </w:t>
            </w:r>
            <w:r w:rsidRPr="00815DCD">
              <w:rPr>
                <w:b w:val="0"/>
                <w:color w:val="404040" w:themeColor="text1" w:themeTint="BF"/>
              </w:rPr>
              <w:t xml:space="preserve">distributed </w:t>
            </w:r>
            <w:r w:rsidR="00E271E7">
              <w:rPr>
                <w:color w:val="404040" w:themeColor="text1" w:themeTint="BF"/>
              </w:rPr>
              <w:t>G</w:t>
            </w:r>
            <w:r w:rsidRPr="00815DCD">
              <w:rPr>
                <w:color w:val="404040" w:themeColor="text1" w:themeTint="BF"/>
              </w:rPr>
              <w:t>eometric operations</w:t>
            </w:r>
            <w:r w:rsidRPr="00815DCD">
              <w:rPr>
                <w:b w:val="0"/>
                <w:color w:val="404040" w:themeColor="text1" w:themeTint="BF"/>
              </w:rPr>
              <w:t xml:space="preserve"> such as Union,</w:t>
            </w:r>
            <w:r>
              <w:rPr>
                <w:b w:val="0"/>
                <w:color w:val="404040" w:themeColor="text1" w:themeTint="BF"/>
              </w:rPr>
              <w:t xml:space="preserve"> Farthest Pair, Shortest Pair and</w:t>
            </w:r>
            <w:r w:rsidRPr="00815DCD">
              <w:rPr>
                <w:b w:val="0"/>
                <w:color w:val="404040" w:themeColor="text1" w:themeTint="BF"/>
              </w:rPr>
              <w:t xml:space="preserve"> </w:t>
            </w:r>
            <w:r w:rsidRPr="00815DCD">
              <w:rPr>
                <w:color w:val="404040" w:themeColor="text1" w:themeTint="BF"/>
              </w:rPr>
              <w:t xml:space="preserve">Spatial </w:t>
            </w:r>
            <w:r>
              <w:rPr>
                <w:color w:val="404040" w:themeColor="text1" w:themeTint="BF"/>
              </w:rPr>
              <w:t>operations</w:t>
            </w:r>
            <w:r w:rsidRPr="00815DCD">
              <w:rPr>
                <w:b w:val="0"/>
                <w:color w:val="404040" w:themeColor="text1" w:themeTint="BF"/>
              </w:rPr>
              <w:t xml:space="preserve"> such </w:t>
            </w:r>
            <w:r>
              <w:rPr>
                <w:b w:val="0"/>
                <w:color w:val="404040" w:themeColor="text1" w:themeTint="BF"/>
              </w:rPr>
              <w:t xml:space="preserve">as Join, Range and Aggregation, on distributed clusters using </w:t>
            </w:r>
            <w:r w:rsidR="00C5353A" w:rsidRPr="00C5353A">
              <w:rPr>
                <w:color w:val="404040" w:themeColor="text1" w:themeTint="BF"/>
              </w:rPr>
              <w:t>Java 7</w:t>
            </w:r>
            <w:r w:rsidR="00C5353A">
              <w:rPr>
                <w:b w:val="0"/>
                <w:color w:val="404040" w:themeColor="text1" w:themeTint="BF"/>
              </w:rPr>
              <w:t xml:space="preserve"> </w:t>
            </w:r>
            <w:r w:rsidR="00C5353A" w:rsidRPr="00C5353A">
              <w:rPr>
                <w:color w:val="404040" w:themeColor="text1" w:themeTint="BF"/>
              </w:rPr>
              <w:t>Spark API</w:t>
            </w:r>
            <w:r w:rsidR="00C5353A">
              <w:rPr>
                <w:b w:val="0"/>
                <w:color w:val="404040" w:themeColor="text1" w:themeTint="BF"/>
              </w:rPr>
              <w:t xml:space="preserve"> and </w:t>
            </w:r>
            <w:r>
              <w:rPr>
                <w:b w:val="0"/>
                <w:color w:val="404040" w:themeColor="text1" w:themeTint="BF"/>
              </w:rPr>
              <w:t>Apache SPARK.</w:t>
            </w:r>
          </w:p>
          <w:p w14:paraId="51CB1C9D" w14:textId="4CEE3E0E" w:rsidR="00193D37" w:rsidRPr="003D4F48" w:rsidRDefault="00815DCD" w:rsidP="000828DD">
            <w:pPr>
              <w:pStyle w:val="ListBullet"/>
            </w:pPr>
            <w:r>
              <w:rPr>
                <w:b w:val="0"/>
                <w:color w:val="404040" w:themeColor="text1" w:themeTint="BF"/>
              </w:rPr>
              <w:t xml:space="preserve">Showcased a </w:t>
            </w:r>
            <w:r w:rsidRPr="000828DD">
              <w:rPr>
                <w:color w:val="404040" w:themeColor="text1" w:themeTint="BF"/>
              </w:rPr>
              <w:t>210% performance improvement</w:t>
            </w:r>
            <w:r w:rsidR="000828DD">
              <w:rPr>
                <w:b w:val="0"/>
                <w:color w:val="404040" w:themeColor="text1" w:themeTint="BF"/>
              </w:rPr>
              <w:t xml:space="preserve"> in processing times</w:t>
            </w:r>
            <w:r>
              <w:rPr>
                <w:b w:val="0"/>
                <w:color w:val="404040" w:themeColor="text1" w:themeTint="BF"/>
              </w:rPr>
              <w:t xml:space="preserve"> on </w:t>
            </w:r>
            <w:r w:rsidR="000828DD" w:rsidRPr="000828DD">
              <w:rPr>
                <w:color w:val="404040" w:themeColor="text1" w:themeTint="BF"/>
              </w:rPr>
              <w:t>Amazon EC2 Cluster</w:t>
            </w:r>
            <w:r w:rsidR="000828DD">
              <w:rPr>
                <w:b w:val="0"/>
                <w:color w:val="404040" w:themeColor="text1" w:themeTint="BF"/>
              </w:rPr>
              <w:t xml:space="preserve"> </w:t>
            </w:r>
            <w:r w:rsidR="00C16CD9">
              <w:rPr>
                <w:b w:val="0"/>
                <w:color w:val="404040" w:themeColor="text1" w:themeTint="BF"/>
              </w:rPr>
              <w:t>T2-</w:t>
            </w:r>
            <w:r w:rsidR="000828DD">
              <w:rPr>
                <w:b w:val="0"/>
                <w:color w:val="404040" w:themeColor="text1" w:themeTint="BF"/>
              </w:rPr>
              <w:t>instances</w:t>
            </w:r>
            <w:r w:rsidR="001D5409">
              <w:rPr>
                <w:b w:val="0"/>
                <w:color w:val="404040" w:themeColor="text1" w:themeTint="BF"/>
              </w:rPr>
              <w:t xml:space="preserve">, for a </w:t>
            </w:r>
            <w:r w:rsidR="001D5409" w:rsidRPr="006D5531">
              <w:rPr>
                <w:color w:val="404040" w:themeColor="text1" w:themeTint="BF"/>
              </w:rPr>
              <w:t>5 GB dataset</w:t>
            </w:r>
            <w:r w:rsidR="001D5409">
              <w:rPr>
                <w:b w:val="0"/>
                <w:color w:val="404040" w:themeColor="text1" w:themeTint="BF"/>
              </w:rPr>
              <w:t>, compared to non-distributed operations</w:t>
            </w:r>
            <w:r w:rsidR="005E467E" w:rsidRPr="0056014C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78158228" w14:textId="3159D8D1" w:rsidR="00193D37" w:rsidRPr="00BB637F" w:rsidRDefault="00815DCD" w:rsidP="00B072C0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>
              <w:rPr>
                <w:color w:val="auto"/>
                <w:szCs w:val="19"/>
              </w:rPr>
              <w:t>Spring</w:t>
            </w:r>
            <w:r w:rsidR="00193D37" w:rsidRPr="00BB637F">
              <w:rPr>
                <w:color w:val="auto"/>
                <w:szCs w:val="19"/>
              </w:rPr>
              <w:t xml:space="preserve"> 201</w:t>
            </w:r>
            <w:r>
              <w:rPr>
                <w:color w:val="auto"/>
                <w:szCs w:val="19"/>
              </w:rPr>
              <w:t>5</w:t>
            </w:r>
          </w:p>
        </w:tc>
      </w:tr>
      <w:tr w:rsidR="00964144" w14:paraId="1AF8AA9E" w14:textId="77777777" w:rsidTr="0063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0FF95004" w14:textId="6B629E1D" w:rsidR="00964144" w:rsidRPr="00DF22FB" w:rsidRDefault="00964144" w:rsidP="006327E9">
            <w:pPr>
              <w:rPr>
                <w:b w:val="0"/>
                <w:color w:val="auto"/>
              </w:rPr>
            </w:pPr>
            <w:proofErr w:type="spellStart"/>
            <w:r>
              <w:rPr>
                <w:color w:val="auto"/>
              </w:rPr>
              <w:t>CricTracker</w:t>
            </w:r>
            <w:proofErr w:type="spellEnd"/>
            <w:r>
              <w:rPr>
                <w:color w:val="auto"/>
              </w:rPr>
              <w:t xml:space="preserve"> – Sports dataset mining tool.</w:t>
            </w:r>
          </w:p>
          <w:p w14:paraId="4A411D93" w14:textId="612E4B4C" w:rsidR="00544647" w:rsidRPr="008041D8" w:rsidRDefault="008041D8" w:rsidP="008913F5">
            <w:pPr>
              <w:pStyle w:val="ListBullet"/>
            </w:pPr>
            <w:r>
              <w:rPr>
                <w:b w:val="0"/>
                <w:color w:val="404040" w:themeColor="text1" w:themeTint="BF"/>
              </w:rPr>
              <w:t>Developed an app</w:t>
            </w:r>
            <w:r w:rsidR="00E3475B">
              <w:rPr>
                <w:b w:val="0"/>
                <w:color w:val="404040" w:themeColor="text1" w:themeTint="BF"/>
              </w:rPr>
              <w:t xml:space="preserve"> to mine</w:t>
            </w:r>
            <w:r w:rsidR="004C35A5" w:rsidRPr="004C35A5">
              <w:rPr>
                <w:b w:val="0"/>
                <w:color w:val="404040" w:themeColor="text1" w:themeTint="BF"/>
              </w:rPr>
              <w:t xml:space="preserve"> sports data (cricket) and </w:t>
            </w:r>
            <w:r w:rsidR="00E3475B">
              <w:rPr>
                <w:b w:val="0"/>
                <w:color w:val="404040" w:themeColor="text1" w:themeTint="BF"/>
              </w:rPr>
              <w:t>build</w:t>
            </w:r>
            <w:r w:rsidR="004C35A5" w:rsidRPr="004C35A5">
              <w:rPr>
                <w:b w:val="0"/>
                <w:color w:val="404040" w:themeColor="text1" w:themeTint="BF"/>
              </w:rPr>
              <w:t xml:space="preserve"> up the best possible team based on a wide variety of attributes including communication cost</w:t>
            </w:r>
            <w:r>
              <w:rPr>
                <w:b w:val="0"/>
                <w:color w:val="404040" w:themeColor="text1" w:themeTint="BF"/>
              </w:rPr>
              <w:t>, player strengths etc</w:t>
            </w:r>
            <w:r w:rsidR="004C35A5" w:rsidRPr="004C35A5">
              <w:rPr>
                <w:b w:val="0"/>
                <w:color w:val="404040" w:themeColor="text1" w:themeTint="BF"/>
              </w:rPr>
              <w:t xml:space="preserve">. </w:t>
            </w:r>
          </w:p>
          <w:p w14:paraId="794AB4B5" w14:textId="3C7DBE33" w:rsidR="00964144" w:rsidRPr="0096297E" w:rsidRDefault="008041D8" w:rsidP="0096297E">
            <w:pPr>
              <w:pStyle w:val="ListBullet"/>
            </w:pPr>
            <w:r>
              <w:rPr>
                <w:b w:val="0"/>
                <w:color w:val="404040" w:themeColor="text1" w:themeTint="BF"/>
              </w:rPr>
              <w:t>Implemented</w:t>
            </w:r>
            <w:r w:rsidR="004C35A5" w:rsidRPr="004C35A5">
              <w:rPr>
                <w:b w:val="0"/>
                <w:color w:val="404040" w:themeColor="text1" w:themeTint="BF"/>
              </w:rPr>
              <w:t xml:space="preserve"> </w:t>
            </w:r>
            <w:r>
              <w:rPr>
                <w:b w:val="0"/>
                <w:color w:val="404040" w:themeColor="text1" w:themeTint="BF"/>
              </w:rPr>
              <w:t>a</w:t>
            </w:r>
            <w:r w:rsidR="004C35A5" w:rsidRPr="004C35A5">
              <w:rPr>
                <w:b w:val="0"/>
                <w:color w:val="404040" w:themeColor="text1" w:themeTint="BF"/>
              </w:rPr>
              <w:t xml:space="preserve"> </w:t>
            </w:r>
            <w:r>
              <w:rPr>
                <w:color w:val="404040" w:themeColor="text1" w:themeTint="BF"/>
              </w:rPr>
              <w:t>T</w:t>
            </w:r>
            <w:r w:rsidR="004C35A5" w:rsidRPr="008041D8">
              <w:rPr>
                <w:color w:val="404040" w:themeColor="text1" w:themeTint="BF"/>
              </w:rPr>
              <w:t>eam selection algorithm</w:t>
            </w:r>
            <w:r>
              <w:rPr>
                <w:color w:val="404040" w:themeColor="text1" w:themeTint="BF"/>
              </w:rPr>
              <w:t xml:space="preserve"> (</w:t>
            </w:r>
            <w:r w:rsidR="006570A1">
              <w:rPr>
                <w:color w:val="404040" w:themeColor="text1" w:themeTint="BF"/>
              </w:rPr>
              <w:t>T</w:t>
            </w:r>
            <w:r w:rsidR="00046AA8">
              <w:rPr>
                <w:color w:val="404040" w:themeColor="text1" w:themeTint="BF"/>
              </w:rPr>
              <w:t>-</w:t>
            </w:r>
            <w:r>
              <w:rPr>
                <w:color w:val="404040" w:themeColor="text1" w:themeTint="BF"/>
              </w:rPr>
              <w:t>SA</w:t>
            </w:r>
            <w:r w:rsidR="006570A1">
              <w:rPr>
                <w:color w:val="404040" w:themeColor="text1" w:themeTint="BF"/>
              </w:rPr>
              <w:t>I</w:t>
            </w:r>
            <w:r>
              <w:rPr>
                <w:color w:val="404040" w:themeColor="text1" w:themeTint="BF"/>
              </w:rPr>
              <w:t>)</w:t>
            </w:r>
            <w:r w:rsidR="004C35A5" w:rsidRPr="004C35A5">
              <w:rPr>
                <w:b w:val="0"/>
                <w:color w:val="404040" w:themeColor="text1" w:themeTint="BF"/>
              </w:rPr>
              <w:t xml:space="preserve">, </w:t>
            </w:r>
            <w:r>
              <w:rPr>
                <w:b w:val="0"/>
                <w:color w:val="404040" w:themeColor="text1" w:themeTint="BF"/>
              </w:rPr>
              <w:t xml:space="preserve">extending the </w:t>
            </w:r>
            <w:r w:rsidR="004C35A5" w:rsidRPr="00C443ED">
              <w:rPr>
                <w:color w:val="404040" w:themeColor="text1" w:themeTint="BF"/>
              </w:rPr>
              <w:t>Avalanche Routing Algorithm</w:t>
            </w:r>
            <w:r w:rsidR="004C35A5" w:rsidRPr="004C35A5">
              <w:rPr>
                <w:b w:val="0"/>
                <w:color w:val="404040" w:themeColor="text1" w:themeTint="BF"/>
              </w:rPr>
              <w:t xml:space="preserve"> (</w:t>
            </w:r>
            <w:proofErr w:type="spellStart"/>
            <w:r w:rsidR="004C35A5" w:rsidRPr="004C35A5">
              <w:rPr>
                <w:b w:val="0"/>
                <w:color w:val="404040" w:themeColor="text1" w:themeTint="BF"/>
              </w:rPr>
              <w:t>AvRA</w:t>
            </w:r>
            <w:proofErr w:type="spellEnd"/>
            <w:r w:rsidR="004C35A5" w:rsidRPr="004C35A5">
              <w:rPr>
                <w:b w:val="0"/>
                <w:color w:val="404040" w:themeColor="text1" w:themeTint="BF"/>
              </w:rPr>
              <w:t xml:space="preserve">, IBM), and made use of the </w:t>
            </w:r>
            <w:proofErr w:type="spellStart"/>
            <w:r w:rsidR="004C35A5" w:rsidRPr="004C35A5">
              <w:rPr>
                <w:b w:val="0"/>
                <w:color w:val="404040" w:themeColor="text1" w:themeTint="BF"/>
              </w:rPr>
              <w:t>Dijkstra's</w:t>
            </w:r>
            <w:proofErr w:type="spellEnd"/>
            <w:r w:rsidR="004C35A5" w:rsidRPr="004C35A5">
              <w:rPr>
                <w:b w:val="0"/>
                <w:color w:val="404040" w:themeColor="text1" w:themeTint="BF"/>
              </w:rPr>
              <w:t xml:space="preserve"> Algorithm to add nodes that resulted in the least cost</w:t>
            </w:r>
            <w:r w:rsidR="00964144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42037DAA" w14:textId="77777777" w:rsidR="00964144" w:rsidRPr="00BB637F" w:rsidRDefault="00964144" w:rsidP="006327E9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>
              <w:rPr>
                <w:color w:val="auto"/>
                <w:szCs w:val="19"/>
              </w:rPr>
              <w:t>Spring</w:t>
            </w:r>
            <w:r w:rsidRPr="00BB637F">
              <w:rPr>
                <w:color w:val="auto"/>
                <w:szCs w:val="19"/>
              </w:rPr>
              <w:t xml:space="preserve"> 201</w:t>
            </w:r>
            <w:r>
              <w:rPr>
                <w:color w:val="auto"/>
                <w:szCs w:val="19"/>
              </w:rPr>
              <w:t>5</w:t>
            </w:r>
          </w:p>
        </w:tc>
      </w:tr>
      <w:tr w:rsidR="00193D37" w14:paraId="62199B9A" w14:textId="77777777" w:rsidTr="00B07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98C6275" w14:textId="77777777" w:rsidR="00193D37" w:rsidRPr="000F5782" w:rsidRDefault="00193D37" w:rsidP="00B072C0">
            <w:pPr>
              <w:autoSpaceDE w:val="0"/>
              <w:autoSpaceDN w:val="0"/>
              <w:adjustRightInd w:val="0"/>
              <w:ind w:right="0"/>
              <w:rPr>
                <w:rFonts w:cs="Times New Roman"/>
                <w:b w:val="0"/>
                <w:bCs w:val="0"/>
                <w:color w:val="000000" w:themeColor="text1"/>
                <w:szCs w:val="19"/>
              </w:rPr>
            </w:pPr>
            <w:r w:rsidRPr="000F5782">
              <w:rPr>
                <w:rFonts w:cs="Times New Roman"/>
                <w:color w:val="000000" w:themeColor="text1"/>
                <w:szCs w:val="19"/>
              </w:rPr>
              <w:t>Asynchronous Server Platform- Optimization over traditional platforms</w:t>
            </w:r>
          </w:p>
          <w:p w14:paraId="49AA0EED" w14:textId="77777777" w:rsidR="00272D44" w:rsidRPr="0056014C" w:rsidRDefault="00481F5D" w:rsidP="00272D44">
            <w:pPr>
              <w:pStyle w:val="ListBullet"/>
              <w:rPr>
                <w:b w:val="0"/>
                <w:color w:val="404040" w:themeColor="text1" w:themeTint="BF"/>
              </w:rPr>
            </w:pPr>
            <w:r w:rsidRPr="0056014C">
              <w:rPr>
                <w:b w:val="0"/>
                <w:color w:val="404040" w:themeColor="text1" w:themeTint="BF"/>
              </w:rPr>
              <w:t>Designed and developed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an asynchronous server using </w:t>
            </w:r>
            <w:r w:rsidR="00193D37" w:rsidRPr="0056014C">
              <w:rPr>
                <w:color w:val="404040" w:themeColor="text1" w:themeTint="BF"/>
              </w:rPr>
              <w:t>Node.js</w:t>
            </w:r>
            <w:r w:rsidR="00BC7A32" w:rsidRPr="0056014C">
              <w:rPr>
                <w:b w:val="0"/>
                <w:color w:val="404040" w:themeColor="text1" w:themeTint="BF"/>
              </w:rPr>
              <w:t>,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to support a </w:t>
            </w:r>
            <w:r w:rsidR="00193D37" w:rsidRPr="007316B1">
              <w:rPr>
                <w:color w:val="404040" w:themeColor="text1" w:themeTint="BF"/>
              </w:rPr>
              <w:t>real time game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and a </w:t>
            </w:r>
            <w:r w:rsidR="00193D37" w:rsidRPr="007316B1">
              <w:rPr>
                <w:color w:val="404040" w:themeColor="text1" w:themeTint="BF"/>
              </w:rPr>
              <w:t>stock market system</w:t>
            </w:r>
            <w:r w:rsidR="00193D37" w:rsidRPr="0056014C">
              <w:rPr>
                <w:b w:val="0"/>
                <w:color w:val="404040" w:themeColor="text1" w:themeTint="BF"/>
              </w:rPr>
              <w:t>, made a comparison study wit</w:t>
            </w:r>
            <w:r w:rsidR="00946B13" w:rsidRPr="0056014C">
              <w:rPr>
                <w:b w:val="0"/>
                <w:color w:val="404040" w:themeColor="text1" w:themeTint="BF"/>
              </w:rPr>
              <w:t>h traditional systems built using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PHP and Java</w:t>
            </w:r>
            <w:r w:rsidR="00D23092" w:rsidRPr="0056014C">
              <w:rPr>
                <w:b w:val="0"/>
                <w:color w:val="404040" w:themeColor="text1" w:themeTint="BF"/>
              </w:rPr>
              <w:t>.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</w:t>
            </w:r>
          </w:p>
          <w:p w14:paraId="1C0B6D92" w14:textId="1941CFE5" w:rsidR="00193D37" w:rsidRPr="00C217D8" w:rsidRDefault="00D23092" w:rsidP="00272D44">
            <w:pPr>
              <w:pStyle w:val="ListBullet"/>
            </w:pPr>
            <w:r w:rsidRPr="0056014C">
              <w:rPr>
                <w:b w:val="0"/>
                <w:color w:val="404040" w:themeColor="text1" w:themeTint="BF"/>
              </w:rPr>
              <w:t>B</w:t>
            </w:r>
            <w:r w:rsidR="00B96C02" w:rsidRPr="0056014C">
              <w:rPr>
                <w:b w:val="0"/>
                <w:color w:val="404040" w:themeColor="text1" w:themeTint="BF"/>
              </w:rPr>
              <w:t>enchmarked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</w:t>
            </w:r>
            <w:r w:rsidR="00B96C02" w:rsidRPr="0056014C">
              <w:rPr>
                <w:b w:val="0"/>
                <w:color w:val="404040" w:themeColor="text1" w:themeTint="BF"/>
              </w:rPr>
              <w:t>and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showcase</w:t>
            </w:r>
            <w:r w:rsidR="00B96C02" w:rsidRPr="0056014C">
              <w:rPr>
                <w:b w:val="0"/>
                <w:color w:val="404040" w:themeColor="text1" w:themeTint="BF"/>
              </w:rPr>
              <w:t>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 </w:t>
            </w:r>
            <w:r w:rsidR="00901BE2" w:rsidRPr="005B161A">
              <w:rPr>
                <w:color w:val="404040" w:themeColor="text1" w:themeTint="BF"/>
              </w:rPr>
              <w:t>Best-case</w:t>
            </w:r>
            <w:r w:rsidR="00193D37" w:rsidRPr="005B161A">
              <w:rPr>
                <w:color w:val="404040" w:themeColor="text1" w:themeTint="BF"/>
              </w:rPr>
              <w:t xml:space="preserve"> scenario of 328% 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improvement in the no. of requests serviced per second, and a </w:t>
            </w:r>
            <w:r w:rsidR="00193D37" w:rsidRPr="005B161A">
              <w:rPr>
                <w:color w:val="404040" w:themeColor="text1" w:themeTint="BF"/>
              </w:rPr>
              <w:t xml:space="preserve">worst case scenario of 109% 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compared to vanilla </w:t>
            </w:r>
            <w:r w:rsidR="00193D37" w:rsidRPr="005B161A">
              <w:rPr>
                <w:color w:val="404040" w:themeColor="text1" w:themeTint="BF"/>
              </w:rPr>
              <w:t>PHP/Java.</w:t>
            </w:r>
          </w:p>
        </w:tc>
        <w:tc>
          <w:tcPr>
            <w:tcW w:w="1548" w:type="dxa"/>
          </w:tcPr>
          <w:p w14:paraId="7D773AD9" w14:textId="77777777" w:rsidR="00193D37" w:rsidRPr="00BB637F" w:rsidRDefault="00193D37" w:rsidP="00B072C0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 xml:space="preserve">Spring 2014 </w:t>
            </w:r>
          </w:p>
        </w:tc>
      </w:tr>
    </w:tbl>
    <w:p w14:paraId="0B735E0E" w14:textId="77777777" w:rsidR="00595110" w:rsidRPr="00FE025D" w:rsidRDefault="00E4645E" w:rsidP="00595110">
      <w:pPr>
        <w:spacing w:after="0"/>
        <w:ind w:right="0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EXTRA-CURRICULA</w:t>
      </w:r>
      <w:r w:rsidR="00595110" w:rsidRPr="00FE025D">
        <w:rPr>
          <w:b/>
          <w:color w:val="000000" w:themeColor="text1"/>
          <w:sz w:val="22"/>
          <w:szCs w:val="22"/>
        </w:rPr>
        <w:t>R PROJECTS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595110" w14:paraId="02A8E18D" w14:textId="77777777" w:rsidTr="00B07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3EC0345" w14:textId="77777777" w:rsidR="00595110" w:rsidRPr="00CC47FB" w:rsidRDefault="00595110" w:rsidP="00B072C0">
            <w:pPr>
              <w:rPr>
                <w:szCs w:val="19"/>
              </w:rPr>
            </w:pPr>
          </w:p>
        </w:tc>
        <w:tc>
          <w:tcPr>
            <w:tcW w:w="1548" w:type="dxa"/>
          </w:tcPr>
          <w:p w14:paraId="70465324" w14:textId="77777777" w:rsidR="00595110" w:rsidRPr="00BB637F" w:rsidRDefault="00595110" w:rsidP="00B07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54F08D8E" w14:textId="77777777" w:rsidR="00595110" w:rsidRPr="00BB637F" w:rsidRDefault="00595110" w:rsidP="00B07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2B7355A2" w14:textId="77777777" w:rsidR="00595110" w:rsidRPr="00BB637F" w:rsidRDefault="00595110" w:rsidP="00B07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D51717" w14:paraId="5A867633" w14:textId="77777777" w:rsidTr="00D51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23E18C75" w14:textId="77777777" w:rsidR="00D51717" w:rsidRDefault="00D51717" w:rsidP="00B072C0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color w:val="000000"/>
                <w:szCs w:val="19"/>
              </w:rPr>
            </w:pPr>
            <w:proofErr w:type="spellStart"/>
            <w:r>
              <w:rPr>
                <w:rFonts w:cs="Times New Roman"/>
                <w:color w:val="000000"/>
                <w:szCs w:val="19"/>
              </w:rPr>
              <w:t>IdLink</w:t>
            </w:r>
            <w:proofErr w:type="spellEnd"/>
            <w:r>
              <w:rPr>
                <w:rFonts w:cs="Times New Roman"/>
                <w:color w:val="000000"/>
                <w:szCs w:val="19"/>
              </w:rPr>
              <w:t xml:space="preserve"> Systems</w:t>
            </w:r>
          </w:p>
          <w:p w14:paraId="1ED61AC2" w14:textId="2FAC7F9A" w:rsidR="00D51717" w:rsidRPr="0056014C" w:rsidRDefault="00D51717" w:rsidP="000F6668">
            <w:pPr>
              <w:pStyle w:val="ListBullet"/>
              <w:rPr>
                <w:rFonts w:cs="Times New Roman"/>
                <w:b w:val="0"/>
                <w:color w:val="000000"/>
                <w:szCs w:val="19"/>
              </w:rPr>
            </w:pPr>
            <w:r w:rsidRPr="0056014C">
              <w:rPr>
                <w:b w:val="0"/>
                <w:color w:val="404040" w:themeColor="text1" w:themeTint="BF"/>
              </w:rPr>
              <w:t xml:space="preserve">Developed a </w:t>
            </w:r>
            <w:r w:rsidR="00F40DA4">
              <w:rPr>
                <w:b w:val="0"/>
                <w:color w:val="404040" w:themeColor="text1" w:themeTint="BF"/>
              </w:rPr>
              <w:t>HIPAA compliant</w:t>
            </w:r>
            <w:r w:rsidRPr="0056014C">
              <w:rPr>
                <w:b w:val="0"/>
                <w:color w:val="404040" w:themeColor="text1" w:themeTint="BF"/>
              </w:rPr>
              <w:t xml:space="preserve"> multi-factor authentication system using </w:t>
            </w:r>
            <w:r w:rsidR="00F40DA4">
              <w:rPr>
                <w:color w:val="404040" w:themeColor="text1" w:themeTint="BF"/>
              </w:rPr>
              <w:t>Java</w:t>
            </w:r>
            <w:r w:rsidRPr="0056014C">
              <w:rPr>
                <w:color w:val="404040" w:themeColor="text1" w:themeTint="BF"/>
              </w:rPr>
              <w:t>Script</w:t>
            </w:r>
            <w:r w:rsidRPr="0056014C">
              <w:rPr>
                <w:b w:val="0"/>
                <w:color w:val="404040" w:themeColor="text1" w:themeTint="BF"/>
              </w:rPr>
              <w:t xml:space="preserve"> and </w:t>
            </w:r>
            <w:r w:rsidRPr="0056014C">
              <w:rPr>
                <w:color w:val="404040" w:themeColor="text1" w:themeTint="BF"/>
              </w:rPr>
              <w:t>PHP</w:t>
            </w:r>
            <w:r w:rsidRPr="0056014C">
              <w:rPr>
                <w:b w:val="0"/>
                <w:color w:val="404040" w:themeColor="text1" w:themeTint="BF"/>
              </w:rPr>
              <w:t xml:space="preserve"> for Dignity Health</w:t>
            </w:r>
            <w:r w:rsidR="00335DCE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16CD3C14" w14:textId="77777777" w:rsidR="00D51717" w:rsidRPr="00BB637F" w:rsidRDefault="00D51717" w:rsidP="00B072C0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</w:p>
        </w:tc>
      </w:tr>
      <w:sdt>
        <w:sdtPr>
          <w:rPr>
            <w:b w:val="0"/>
            <w:bCs w:val="0"/>
            <w:color w:val="auto"/>
          </w:rPr>
          <w:id w:val="-1031802733"/>
        </w:sdtPr>
        <w:sdtEndPr>
          <w:rPr>
            <w:color w:val="707070" w:themeColor="accent3" w:themeShade="BF"/>
            <w:szCs w:val="19"/>
          </w:rPr>
        </w:sdtEndPr>
        <w:sdtContent>
          <w:sdt>
            <w:sdtPr>
              <w:rPr>
                <w:b w:val="0"/>
                <w:bCs w:val="0"/>
                <w:color w:val="auto"/>
              </w:rPr>
              <w:id w:val="-1569253695"/>
            </w:sdtPr>
            <w:sdtEndPr>
              <w:rPr>
                <w:color w:val="707070" w:themeColor="accent3" w:themeShade="BF"/>
                <w:szCs w:val="19"/>
              </w:rPr>
            </w:sdtEndPr>
            <w:sdtContent>
              <w:tr w:rsidR="00595110" w14:paraId="3EB48765" w14:textId="77777777" w:rsidTr="00B072C0"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468" w:type="dxa"/>
                  </w:tcPr>
                  <w:p w14:paraId="73715F70" w14:textId="77777777" w:rsidR="00595110" w:rsidRPr="00DF22FB" w:rsidRDefault="00595110" w:rsidP="00D51717">
                    <w:pPr>
                      <w:jc w:val="both"/>
                      <w:rPr>
                        <w:b w:val="0"/>
                        <w:color w:val="auto"/>
                      </w:rPr>
                    </w:pPr>
                    <w:r w:rsidRPr="00DF22FB">
                      <w:rPr>
                        <w:color w:val="auto"/>
                      </w:rPr>
                      <w:t>Chain reaction - Browser Version</w:t>
                    </w:r>
                  </w:p>
                  <w:p w14:paraId="5F672E84" w14:textId="355D1330" w:rsidR="00447DA3" w:rsidRPr="00C43674" w:rsidRDefault="00595110" w:rsidP="00447DA3">
                    <w:pPr>
                      <w:pStyle w:val="ListBullet"/>
                      <w:rPr>
                        <w:color w:val="404040" w:themeColor="text1" w:themeTint="BF"/>
                      </w:rPr>
                    </w:pP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Ported the popular game </w:t>
                    </w:r>
                    <w:r w:rsidRPr="00C43674">
                      <w:rPr>
                        <w:color w:val="404040" w:themeColor="text1" w:themeTint="BF"/>
                      </w:rPr>
                      <w:t xml:space="preserve">"Chain reaction" </w:t>
                    </w:r>
                    <w:r w:rsidRPr="0056014C">
                      <w:rPr>
                        <w:b w:val="0"/>
                        <w:color w:val="404040" w:themeColor="text1" w:themeTint="BF"/>
                      </w:rPr>
                      <w:t>to the browser</w:t>
                    </w:r>
                    <w:r w:rsidR="00BE4FB7" w:rsidRPr="0056014C">
                      <w:rPr>
                        <w:b w:val="0"/>
                        <w:color w:val="404040" w:themeColor="text1" w:themeTint="BF"/>
                      </w:rPr>
                      <w:t xml:space="preserve"> using </w:t>
                    </w:r>
                    <w:r w:rsidR="00BE4FB7" w:rsidRPr="00C43674">
                      <w:rPr>
                        <w:color w:val="404040" w:themeColor="text1" w:themeTint="BF"/>
                      </w:rPr>
                      <w:t>HTML, CSS and JavaScript</w:t>
                    </w:r>
                    <w:r w:rsidR="003B5029" w:rsidRPr="00C43674">
                      <w:rPr>
                        <w:color w:val="404040" w:themeColor="text1" w:themeTint="BF"/>
                      </w:rPr>
                      <w:t xml:space="preserve">. </w:t>
                    </w:r>
                  </w:p>
                  <w:p w14:paraId="14706E46" w14:textId="41769CBA" w:rsidR="00447DA3" w:rsidRPr="00C43674" w:rsidRDefault="007C7E36" w:rsidP="00447DA3">
                    <w:pPr>
                      <w:pStyle w:val="ListBullet"/>
                      <w:rPr>
                        <w:color w:val="404040" w:themeColor="text1" w:themeTint="BF"/>
                      </w:rPr>
                    </w:pP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Programmed 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>it</w:t>
                    </w: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 to ru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 xml:space="preserve">n on </w:t>
                    </w:r>
                    <w:r w:rsidR="00955797">
                      <w:rPr>
                        <w:color w:val="404040" w:themeColor="text1" w:themeTint="BF"/>
                      </w:rPr>
                      <w:t>cross-platform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 xml:space="preserve"> </w:t>
                    </w:r>
                    <w:r w:rsidR="00B5668D">
                      <w:rPr>
                        <w:b w:val="0"/>
                        <w:color w:val="404040" w:themeColor="text1" w:themeTint="BF"/>
                      </w:rPr>
                      <w:t>at a small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 xml:space="preserve"> </w:t>
                    </w:r>
                    <w:r w:rsidR="00595110" w:rsidRPr="00C43674">
                      <w:rPr>
                        <w:color w:val="404040" w:themeColor="text1" w:themeTint="BF"/>
                      </w:rPr>
                      <w:t xml:space="preserve">size of 6kb, with no usage of any library/framework. </w:t>
                    </w:r>
                  </w:p>
                  <w:p w14:paraId="3843319F" w14:textId="77777777" w:rsidR="00595110" w:rsidRPr="00CC47FB" w:rsidRDefault="003D6A04" w:rsidP="00447DA3">
                    <w:pPr>
                      <w:pStyle w:val="ListBullet"/>
                      <w:rPr>
                        <w:szCs w:val="19"/>
                      </w:rPr>
                    </w:pPr>
                    <w:r w:rsidRPr="0056014C">
                      <w:rPr>
                        <w:b w:val="0"/>
                        <w:color w:val="404040" w:themeColor="text1" w:themeTint="BF"/>
                      </w:rPr>
                      <w:t>Designed</w:t>
                    </w:r>
                    <w:r w:rsidR="00F93FC4" w:rsidRPr="0056014C">
                      <w:rPr>
                        <w:b w:val="0"/>
                        <w:color w:val="404040" w:themeColor="text1" w:themeTint="BF"/>
                      </w:rPr>
                      <w:t xml:space="preserve"> the </w:t>
                    </w:r>
                    <w:r w:rsidR="00ED6721" w:rsidRPr="0056014C">
                      <w:rPr>
                        <w:b w:val="0"/>
                        <w:color w:val="404040" w:themeColor="text1" w:themeTint="BF"/>
                      </w:rPr>
                      <w:t>g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 xml:space="preserve">ame </w:t>
                    </w:r>
                    <w:r w:rsidR="00F93FC4" w:rsidRPr="0056014C">
                      <w:rPr>
                        <w:b w:val="0"/>
                        <w:color w:val="404040" w:themeColor="text1" w:themeTint="BF"/>
                      </w:rPr>
                      <w:t>to run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 xml:space="preserve"> </w:t>
                    </w:r>
                    <w:r w:rsidR="00595110" w:rsidRPr="00C43674">
                      <w:rPr>
                        <w:color w:val="404040" w:themeColor="text1" w:themeTint="BF"/>
                      </w:rPr>
                      <w:t>offline</w:t>
                    </w:r>
                    <w:r w:rsidR="00F93FC4" w:rsidRPr="0056014C">
                      <w:rPr>
                        <w:b w:val="0"/>
                        <w:color w:val="404040" w:themeColor="text1" w:themeTint="BF"/>
                      </w:rPr>
                      <w:t xml:space="preserve"> (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>more of an app than a browser game</w:t>
                    </w:r>
                    <w:r w:rsidR="00F93FC4" w:rsidRPr="0056014C">
                      <w:rPr>
                        <w:b w:val="0"/>
                        <w:color w:val="404040" w:themeColor="text1" w:themeTint="BF"/>
                      </w:rPr>
                      <w:t>)</w:t>
                    </w:r>
                    <w:r w:rsidR="00595110" w:rsidRPr="00C43674">
                      <w:rPr>
                        <w:color w:val="404040" w:themeColor="text1" w:themeTint="BF"/>
                      </w:rPr>
                      <w:t>.</w:t>
                    </w:r>
                  </w:p>
                </w:tc>
                <w:tc>
                  <w:tcPr>
                    <w:tcW w:w="1548" w:type="dxa"/>
                  </w:tcPr>
                  <w:p w14:paraId="04D37177" w14:textId="77777777" w:rsidR="00595110" w:rsidRPr="00BB637F" w:rsidRDefault="00595110" w:rsidP="00D51717">
                    <w:pPr>
                      <w:pStyle w:val="Date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Cs w:val="19"/>
                      </w:rPr>
                    </w:pPr>
                    <w:r w:rsidRPr="00BB637F">
                      <w:rPr>
                        <w:szCs w:val="19"/>
                      </w:rPr>
                      <w:t>June 2014</w:t>
                    </w:r>
                  </w:p>
                </w:tc>
              </w:tr>
            </w:sdtContent>
          </w:sdt>
        </w:sdtContent>
      </w:sdt>
      <w:tr w:rsidR="00595110" w14:paraId="3A358E71" w14:textId="77777777" w:rsidTr="00B07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2EBB0B21" w14:textId="77777777" w:rsidR="00595110" w:rsidRPr="00C43674" w:rsidRDefault="00595110" w:rsidP="00D51717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auto"/>
                <w:szCs w:val="19"/>
              </w:rPr>
            </w:pPr>
            <w:r w:rsidRPr="00C43674">
              <w:rPr>
                <w:rFonts w:cs="Times New Roman"/>
                <w:color w:val="auto"/>
                <w:szCs w:val="19"/>
              </w:rPr>
              <w:t>Angel Ceramics</w:t>
            </w:r>
          </w:p>
          <w:p w14:paraId="58A6B7DF" w14:textId="77777777" w:rsidR="00752C1D" w:rsidRPr="0056014C" w:rsidRDefault="00595110" w:rsidP="00F83620">
            <w:pPr>
              <w:pStyle w:val="ListBullet"/>
              <w:rPr>
                <w:b w:val="0"/>
                <w:color w:val="404040" w:themeColor="text1" w:themeTint="BF"/>
              </w:rPr>
            </w:pPr>
            <w:r w:rsidRPr="0056014C">
              <w:rPr>
                <w:b w:val="0"/>
                <w:color w:val="404040" w:themeColor="text1" w:themeTint="BF"/>
              </w:rPr>
              <w:t xml:space="preserve">Built a full blown inventory control system, complete with </w:t>
            </w:r>
            <w:r w:rsidRPr="0056014C">
              <w:rPr>
                <w:color w:val="404040" w:themeColor="text1" w:themeTint="BF"/>
              </w:rPr>
              <w:t>user authentication</w:t>
            </w:r>
            <w:r w:rsidRPr="0056014C">
              <w:rPr>
                <w:b w:val="0"/>
                <w:color w:val="404040" w:themeColor="text1" w:themeTint="BF"/>
              </w:rPr>
              <w:t xml:space="preserve">, adding, editing, removing items and </w:t>
            </w:r>
            <w:r w:rsidRPr="0056014C">
              <w:rPr>
                <w:color w:val="404040" w:themeColor="text1" w:themeTint="BF"/>
              </w:rPr>
              <w:t>exporting the data</w:t>
            </w:r>
            <w:r w:rsidRPr="0056014C">
              <w:rPr>
                <w:b w:val="0"/>
                <w:color w:val="404040" w:themeColor="text1" w:themeTint="BF"/>
              </w:rPr>
              <w:t xml:space="preserve"> into other formats</w:t>
            </w:r>
            <w:r w:rsidR="003408A5" w:rsidRPr="0056014C">
              <w:rPr>
                <w:b w:val="0"/>
                <w:color w:val="404040" w:themeColor="text1" w:themeTint="BF"/>
              </w:rPr>
              <w:t xml:space="preserve"> </w:t>
            </w:r>
            <w:r w:rsidRPr="0056014C">
              <w:rPr>
                <w:b w:val="0"/>
                <w:color w:val="404040" w:themeColor="text1" w:themeTint="BF"/>
              </w:rPr>
              <w:t>(MS Excel .</w:t>
            </w:r>
            <w:proofErr w:type="spellStart"/>
            <w:r w:rsidRPr="0056014C">
              <w:rPr>
                <w:b w:val="0"/>
                <w:color w:val="404040" w:themeColor="text1" w:themeTint="BF"/>
              </w:rPr>
              <w:t>xls</w:t>
            </w:r>
            <w:proofErr w:type="spellEnd"/>
            <w:r w:rsidRPr="0056014C">
              <w:rPr>
                <w:b w:val="0"/>
                <w:color w:val="404040" w:themeColor="text1" w:themeTint="BF"/>
              </w:rPr>
              <w:t xml:space="preserve">, </w:t>
            </w:r>
            <w:proofErr w:type="spellStart"/>
            <w:r w:rsidRPr="0056014C">
              <w:rPr>
                <w:b w:val="0"/>
                <w:color w:val="404040" w:themeColor="text1" w:themeTint="BF"/>
              </w:rPr>
              <w:t>json</w:t>
            </w:r>
            <w:proofErr w:type="spellEnd"/>
            <w:r w:rsidRPr="0056014C">
              <w:rPr>
                <w:b w:val="0"/>
                <w:color w:val="404040" w:themeColor="text1" w:themeTint="BF"/>
              </w:rPr>
              <w:t xml:space="preserve">, CSV </w:t>
            </w:r>
            <w:proofErr w:type="spellStart"/>
            <w:r w:rsidRPr="0056014C">
              <w:rPr>
                <w:b w:val="0"/>
                <w:color w:val="404040" w:themeColor="text1" w:themeTint="BF"/>
              </w:rPr>
              <w:t>etc</w:t>
            </w:r>
            <w:proofErr w:type="spellEnd"/>
            <w:r w:rsidRPr="0056014C">
              <w:rPr>
                <w:b w:val="0"/>
                <w:color w:val="404040" w:themeColor="text1" w:themeTint="BF"/>
              </w:rPr>
              <w:t>) for a ceramics factory</w:t>
            </w:r>
            <w:r w:rsidR="001C6D20" w:rsidRPr="0056014C">
              <w:rPr>
                <w:b w:val="0"/>
                <w:color w:val="404040" w:themeColor="text1" w:themeTint="BF"/>
              </w:rPr>
              <w:t xml:space="preserve">. </w:t>
            </w:r>
          </w:p>
          <w:p w14:paraId="0EE8B969" w14:textId="77777777" w:rsidR="00595110" w:rsidRPr="00752C1D" w:rsidRDefault="001C6D20" w:rsidP="00F83620">
            <w:pPr>
              <w:pStyle w:val="ListBullet"/>
              <w:rPr>
                <w:color w:val="auto"/>
              </w:rPr>
            </w:pPr>
            <w:r w:rsidRPr="0056014C">
              <w:rPr>
                <w:b w:val="0"/>
                <w:color w:val="404040" w:themeColor="text1" w:themeTint="BF"/>
              </w:rPr>
              <w:t>B</w:t>
            </w:r>
            <w:r w:rsidR="00F83620" w:rsidRPr="0056014C">
              <w:rPr>
                <w:b w:val="0"/>
                <w:color w:val="404040" w:themeColor="text1" w:themeTint="BF"/>
              </w:rPr>
              <w:t xml:space="preserve">uilt with </w:t>
            </w:r>
            <w:r w:rsidR="00F83620" w:rsidRPr="0056014C">
              <w:rPr>
                <w:color w:val="404040" w:themeColor="text1" w:themeTint="BF"/>
              </w:rPr>
              <w:t xml:space="preserve">PHP </w:t>
            </w:r>
            <w:r w:rsidR="00F83620" w:rsidRPr="0056014C">
              <w:rPr>
                <w:b w:val="0"/>
                <w:color w:val="404040" w:themeColor="text1" w:themeTint="BF"/>
              </w:rPr>
              <w:t xml:space="preserve">and </w:t>
            </w:r>
            <w:r w:rsidR="00F83620" w:rsidRPr="0056014C">
              <w:rPr>
                <w:color w:val="404040" w:themeColor="text1" w:themeTint="BF"/>
              </w:rPr>
              <w:t xml:space="preserve">MySQL </w:t>
            </w:r>
            <w:r w:rsidR="00F83620" w:rsidRPr="0056014C">
              <w:rPr>
                <w:b w:val="0"/>
                <w:color w:val="404040" w:themeColor="text1" w:themeTint="BF"/>
              </w:rPr>
              <w:t>as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backend, and using </w:t>
            </w:r>
            <w:r w:rsidR="00595110" w:rsidRPr="0056014C">
              <w:rPr>
                <w:color w:val="404040" w:themeColor="text1" w:themeTint="BF"/>
              </w:rPr>
              <w:t>JS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and </w:t>
            </w:r>
            <w:r w:rsidR="00595110" w:rsidRPr="0056014C">
              <w:rPr>
                <w:color w:val="404040" w:themeColor="text1" w:themeTint="BF"/>
              </w:rPr>
              <w:t>AJAX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to give the user a responsive control system.</w:t>
            </w:r>
          </w:p>
        </w:tc>
        <w:tc>
          <w:tcPr>
            <w:tcW w:w="1548" w:type="dxa"/>
          </w:tcPr>
          <w:p w14:paraId="111DAAFE" w14:textId="77777777" w:rsidR="00595110" w:rsidRPr="00BB637F" w:rsidRDefault="00595110" w:rsidP="00D51717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szCs w:val="19"/>
              </w:rPr>
              <w:t>Mar 2014 - Apr 2014</w:t>
            </w:r>
          </w:p>
        </w:tc>
      </w:tr>
    </w:tbl>
    <w:p w14:paraId="19E029EA" w14:textId="77777777" w:rsidR="005A0642" w:rsidRPr="00FE025D" w:rsidRDefault="001954FB" w:rsidP="00C16BF9">
      <w:pPr>
        <w:spacing w:after="0"/>
        <w:ind w:right="0"/>
        <w:rPr>
          <w:b/>
          <w:color w:val="auto"/>
          <w:sz w:val="22"/>
          <w:szCs w:val="22"/>
        </w:rPr>
      </w:pPr>
      <w:r w:rsidRPr="00FE025D">
        <w:rPr>
          <w:b/>
          <w:color w:val="auto"/>
          <w:sz w:val="22"/>
          <w:szCs w:val="22"/>
        </w:rPr>
        <w:t>HONORS AND AWARDS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ducation"/>
      </w:tblPr>
      <w:tblGrid>
        <w:gridCol w:w="9458"/>
        <w:gridCol w:w="1558"/>
      </w:tblGrid>
      <w:tr w:rsidR="005E211B" w14:paraId="70834A92" w14:textId="77777777" w:rsidTr="00E8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B4C13C" w14:textId="77777777" w:rsidR="005E211B" w:rsidRDefault="005E211B" w:rsidP="005E211B"/>
        </w:tc>
        <w:tc>
          <w:tcPr>
            <w:tcW w:w="0" w:type="auto"/>
          </w:tcPr>
          <w:p w14:paraId="7C6602B8" w14:textId="77777777" w:rsidR="005E211B" w:rsidRDefault="005E211B" w:rsidP="005E2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1B" w14:paraId="312C307C" w14:textId="77777777" w:rsidTr="0050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B400B9" w14:textId="369AADB4" w:rsidR="005E211B" w:rsidRPr="00C10543" w:rsidRDefault="005E211B" w:rsidP="005E211B">
            <w:pPr>
              <w:rPr>
                <w:iCs/>
                <w:color w:val="404040" w:themeColor="text1" w:themeTint="BF"/>
              </w:rPr>
            </w:pPr>
            <w:r w:rsidRPr="00AE3CFD">
              <w:rPr>
                <w:color w:val="auto"/>
              </w:rPr>
              <w:t>Best Outgoing Student 2010-2014</w:t>
            </w:r>
            <w:r>
              <w:t xml:space="preserve">, </w:t>
            </w:r>
            <w:r w:rsidR="00500C54">
              <w:rPr>
                <w:rStyle w:val="Emphasis"/>
              </w:rPr>
              <w:t xml:space="preserve">MNM Jain Engineering College, </w:t>
            </w:r>
            <w:r>
              <w:rPr>
                <w:rStyle w:val="Emphasis"/>
              </w:rPr>
              <w:t>Anna University</w:t>
            </w:r>
            <w:r w:rsidR="00C10543">
              <w:rPr>
                <w:rStyle w:val="Emphasis"/>
              </w:rPr>
              <w:t xml:space="preserve"> </w:t>
            </w:r>
            <w:r w:rsidR="00C10543">
              <w:rPr>
                <w:rStyle w:val="Emphasis"/>
                <w:i w:val="0"/>
              </w:rPr>
              <w:t>(out of 113 students).</w:t>
            </w:r>
          </w:p>
        </w:tc>
        <w:tc>
          <w:tcPr>
            <w:tcW w:w="0" w:type="auto"/>
          </w:tcPr>
          <w:p w14:paraId="1D8C79DF" w14:textId="77777777" w:rsidR="005E211B" w:rsidRPr="005A743B" w:rsidRDefault="005E211B" w:rsidP="005E211B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14:paraId="6C6D168C" w14:textId="77777777" w:rsidTr="00500C5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8836B5" w14:textId="56C2C82B" w:rsidR="005E211B" w:rsidRPr="00C10543" w:rsidRDefault="005E211B" w:rsidP="005E211B">
            <w:pPr>
              <w:rPr>
                <w:i/>
                <w:iCs/>
                <w:color w:val="404040" w:themeColor="text1" w:themeTint="BF"/>
              </w:rPr>
            </w:pPr>
            <w:r w:rsidRPr="004C1CDF">
              <w:rPr>
                <w:color w:val="auto"/>
              </w:rPr>
              <w:t>Most innovative undergrad project</w:t>
            </w:r>
            <w:r>
              <w:t>, </w:t>
            </w:r>
            <w:r>
              <w:rPr>
                <w:rStyle w:val="Emphasis"/>
              </w:rPr>
              <w:t>MNM Jain Engin</w:t>
            </w:r>
            <w:r w:rsidR="00C10543">
              <w:rPr>
                <w:rStyle w:val="Emphasis"/>
              </w:rPr>
              <w:t xml:space="preserve">eering College, Anna University </w:t>
            </w:r>
            <w:r w:rsidR="00C10543">
              <w:rPr>
                <w:rStyle w:val="Emphasis"/>
                <w:i w:val="0"/>
              </w:rPr>
              <w:t>(out of 48 projects).</w:t>
            </w:r>
          </w:p>
        </w:tc>
        <w:tc>
          <w:tcPr>
            <w:tcW w:w="0" w:type="auto"/>
          </w:tcPr>
          <w:p w14:paraId="23A78384" w14:textId="77777777" w:rsidR="005E211B" w:rsidRPr="005A743B" w:rsidRDefault="005E211B" w:rsidP="005E211B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14:paraId="25570C1C" w14:textId="77777777" w:rsidTr="00DC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E77CE5" w14:textId="77777777" w:rsidR="005E211B" w:rsidRPr="00100007" w:rsidRDefault="005E211B" w:rsidP="005E211B">
            <w:pPr>
              <w:rPr>
                <w:rStyle w:val="Emphasis"/>
                <w:i w:val="0"/>
                <w:color w:val="auto"/>
              </w:rPr>
            </w:pPr>
            <w:r>
              <w:rPr>
                <w:rStyle w:val="Emphasis"/>
                <w:i w:val="0"/>
                <w:color w:val="auto"/>
              </w:rPr>
              <w:t>Won 49 prizes in 34 State-level and National-level symposiums</w:t>
            </w:r>
            <w:r w:rsidRPr="00BA5A13">
              <w:rPr>
                <w:rStyle w:val="Emphasis"/>
                <w:i w:val="0"/>
                <w:color w:val="auto"/>
              </w:rPr>
              <w:t xml:space="preserve">, </w:t>
            </w:r>
            <w:r w:rsidRPr="00BA5A13">
              <w:rPr>
                <w:rStyle w:val="Emphasis"/>
                <w:i w:val="0"/>
              </w:rPr>
              <w:t xml:space="preserve">in events like Web Designing(17), Debugging/Coding (7), Tech Quiz(9), Paper Presentations (9) </w:t>
            </w:r>
            <w:proofErr w:type="spellStart"/>
            <w:r w:rsidRPr="00BA5A13">
              <w:rPr>
                <w:rStyle w:val="Emphasis"/>
                <w:i w:val="0"/>
              </w:rPr>
              <w:t>etc</w:t>
            </w:r>
            <w:proofErr w:type="spellEnd"/>
          </w:p>
        </w:tc>
        <w:tc>
          <w:tcPr>
            <w:tcW w:w="0" w:type="auto"/>
          </w:tcPr>
          <w:p w14:paraId="14AF54DB" w14:textId="77777777" w:rsidR="005E211B" w:rsidRDefault="005E211B" w:rsidP="005E211B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 2011 – Mar 2014</w:t>
            </w:r>
          </w:p>
        </w:tc>
      </w:tr>
    </w:tbl>
    <w:p w14:paraId="17784AA4" w14:textId="77777777" w:rsidR="00963AF9" w:rsidRPr="00FE025D" w:rsidRDefault="00963AF9" w:rsidP="00963AF9">
      <w:pPr>
        <w:spacing w:after="0"/>
        <w:ind w:right="0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TECHNICAL SKILLS</w:t>
      </w:r>
    </w:p>
    <w:tbl>
      <w:tblPr>
        <w:tblStyle w:val="LightShading-Accent3"/>
        <w:tblW w:w="11016" w:type="dxa"/>
        <w:tblBorders>
          <w:bottom w:val="single" w:sz="4" w:space="0" w:color="7F7F7F" w:themeColor="text1" w:themeTint="80"/>
          <w:insideH w:val="single" w:sz="4" w:space="0" w:color="7F7F7F" w:themeColor="text1" w:themeTint="80"/>
          <w:insideV w:val="single" w:sz="4" w:space="0" w:color="auto"/>
        </w:tblBorders>
        <w:tblLook w:val="04A0" w:firstRow="1" w:lastRow="0" w:firstColumn="1" w:lastColumn="0" w:noHBand="0" w:noVBand="1"/>
        <w:tblDescription w:val="Skills"/>
      </w:tblPr>
      <w:tblGrid>
        <w:gridCol w:w="5508"/>
        <w:gridCol w:w="5508"/>
      </w:tblGrid>
      <w:tr w:rsidR="00963AF9" w14:paraId="2E67CC40" w14:textId="77777777" w:rsidTr="00B07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808080" w:themeColor="background1" w:themeShade="80"/>
              <w:right w:val="none" w:sz="0" w:space="0" w:color="auto"/>
            </w:tcBorders>
          </w:tcPr>
          <w:p w14:paraId="7CD43F74" w14:textId="77777777" w:rsidR="00963AF9" w:rsidRDefault="00963AF9" w:rsidP="00B072C0"/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808080" w:themeColor="background1" w:themeShade="80"/>
              <w:right w:val="none" w:sz="0" w:space="0" w:color="auto"/>
            </w:tcBorders>
          </w:tcPr>
          <w:p w14:paraId="75934916" w14:textId="77777777" w:rsidR="00963AF9" w:rsidRDefault="00963AF9" w:rsidP="00B07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3AF9" w14:paraId="32731E16" w14:textId="77777777" w:rsidTr="00FE5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none" w:sz="0" w:space="0" w:color="auto"/>
            </w:tcBorders>
          </w:tcPr>
          <w:p w14:paraId="5F138572" w14:textId="177331D5" w:rsidR="00963AF9" w:rsidRDefault="00963AF9" w:rsidP="00B072C0">
            <w:r w:rsidRPr="00E95330">
              <w:rPr>
                <w:color w:val="auto"/>
              </w:rPr>
              <w:t>Technologies: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>HTML, CSS, JavaScript, AJAX,</w:t>
            </w:r>
            <w:r w:rsidR="00043688" w:rsidRPr="00F41F0B">
              <w:rPr>
                <w:color w:val="404040" w:themeColor="text1" w:themeTint="BF"/>
              </w:rPr>
              <w:t xml:space="preserve"> C, C++, Java, Python, Node.js, </w:t>
            </w:r>
            <w:r w:rsidR="005B069F">
              <w:rPr>
                <w:color w:val="404040" w:themeColor="text1" w:themeTint="BF"/>
              </w:rPr>
              <w:t>PHP, MySQL,</w:t>
            </w:r>
            <w:r w:rsidR="005B069F" w:rsidRPr="00F41F0B">
              <w:rPr>
                <w:color w:val="404040" w:themeColor="text1" w:themeTint="BF"/>
              </w:rPr>
              <w:t xml:space="preserve"> </w:t>
            </w:r>
            <w:r w:rsidR="005B069F" w:rsidRPr="00F41F0B">
              <w:rPr>
                <w:color w:val="404040" w:themeColor="text1" w:themeTint="BF"/>
              </w:rPr>
              <w:t>Android App Dev</w:t>
            </w:r>
            <w:r w:rsidR="005B069F">
              <w:rPr>
                <w:color w:val="404040" w:themeColor="text1" w:themeTint="BF"/>
              </w:rPr>
              <w:t>, XML, LESS</w:t>
            </w:r>
            <w:r w:rsidRPr="00F41F0B">
              <w:rPr>
                <w:color w:val="404040" w:themeColor="text1" w:themeTint="BF"/>
              </w:rPr>
              <w:t>.</w:t>
            </w:r>
          </w:p>
          <w:p w14:paraId="0AF34A39" w14:textId="1D15B853" w:rsidR="00433F13" w:rsidRPr="00E737FF" w:rsidRDefault="00963AF9" w:rsidP="00B072C0">
            <w:r w:rsidRPr="003335C6">
              <w:rPr>
                <w:color w:val="auto"/>
              </w:rPr>
              <w:t>Frameworks/Libraries: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 xml:space="preserve">jQuery, </w:t>
            </w:r>
            <w:proofErr w:type="spellStart"/>
            <w:r w:rsidRPr="00F41F0B">
              <w:rPr>
                <w:color w:val="404040" w:themeColor="text1" w:themeTint="BF"/>
              </w:rPr>
              <w:t>RaphaelJS</w:t>
            </w:r>
            <w:proofErr w:type="spellEnd"/>
            <w:r w:rsidRPr="00F41F0B">
              <w:rPr>
                <w:color w:val="404040" w:themeColor="text1" w:themeTint="BF"/>
              </w:rPr>
              <w:t xml:space="preserve">, Bootstrap, </w:t>
            </w:r>
            <w:proofErr w:type="spellStart"/>
            <w:r w:rsidRPr="00F41F0B">
              <w:rPr>
                <w:color w:val="404040" w:themeColor="text1" w:themeTint="BF"/>
              </w:rPr>
              <w:t>KeylemonJS</w:t>
            </w:r>
            <w:proofErr w:type="spellEnd"/>
            <w:r w:rsidRPr="00F41F0B">
              <w:rPr>
                <w:color w:val="404040" w:themeColor="text1" w:themeTint="BF"/>
              </w:rPr>
              <w:t xml:space="preserve">, </w:t>
            </w:r>
            <w:proofErr w:type="spellStart"/>
            <w:r w:rsidRPr="00F41F0B">
              <w:rPr>
                <w:color w:val="404040" w:themeColor="text1" w:themeTint="BF"/>
              </w:rPr>
              <w:t>jQueryUI</w:t>
            </w:r>
            <w:proofErr w:type="spellEnd"/>
            <w:r w:rsidR="00C84539">
              <w:rPr>
                <w:color w:val="404040" w:themeColor="text1" w:themeTint="BF"/>
              </w:rPr>
              <w:t xml:space="preserve">, </w:t>
            </w:r>
            <w:proofErr w:type="spellStart"/>
            <w:r w:rsidR="00C84539">
              <w:rPr>
                <w:color w:val="404040" w:themeColor="text1" w:themeTint="BF"/>
              </w:rPr>
              <w:t>AngularJS</w:t>
            </w:r>
            <w:proofErr w:type="spellEnd"/>
            <w:r w:rsidR="0056014C">
              <w:rPr>
                <w:color w:val="404040" w:themeColor="text1" w:themeTint="BF"/>
              </w:rPr>
              <w:t xml:space="preserve">, Mocha, </w:t>
            </w:r>
            <w:proofErr w:type="spellStart"/>
            <w:r w:rsidR="0056014C">
              <w:rPr>
                <w:color w:val="404040" w:themeColor="text1" w:themeTint="BF"/>
              </w:rPr>
              <w:t>Sinon</w:t>
            </w:r>
            <w:proofErr w:type="spellEnd"/>
            <w:r w:rsidR="0056014C">
              <w:rPr>
                <w:color w:val="404040" w:themeColor="text1" w:themeTint="BF"/>
              </w:rPr>
              <w:t xml:space="preserve">, </w:t>
            </w:r>
            <w:proofErr w:type="spellStart"/>
            <w:r w:rsidR="0056014C">
              <w:rPr>
                <w:color w:val="404040" w:themeColor="text1" w:themeTint="BF"/>
              </w:rPr>
              <w:t>ESLint</w:t>
            </w:r>
            <w:proofErr w:type="spellEnd"/>
            <w:r w:rsidR="0056014C">
              <w:rPr>
                <w:color w:val="404040" w:themeColor="text1" w:themeTint="BF"/>
              </w:rPr>
              <w:t xml:space="preserve">, </w:t>
            </w:r>
            <w:proofErr w:type="spellStart"/>
            <w:r w:rsidR="00F23AAB">
              <w:rPr>
                <w:color w:val="404040" w:themeColor="text1" w:themeTint="BF"/>
              </w:rPr>
              <w:t>JSHint</w:t>
            </w:r>
            <w:proofErr w:type="spellEnd"/>
            <w:r w:rsidR="00F23AAB">
              <w:rPr>
                <w:color w:val="404040" w:themeColor="text1" w:themeTint="BF"/>
              </w:rPr>
              <w:t xml:space="preserve">, </w:t>
            </w:r>
            <w:r w:rsidR="0056014C">
              <w:rPr>
                <w:color w:val="404040" w:themeColor="text1" w:themeTint="BF"/>
              </w:rPr>
              <w:t>Chai</w:t>
            </w:r>
            <w:r w:rsidRPr="00F41F0B">
              <w:rPr>
                <w:color w:val="404040" w:themeColor="text1" w:themeTint="BF"/>
              </w:rPr>
              <w:t>.</w:t>
            </w:r>
          </w:p>
        </w:tc>
      </w:tr>
    </w:tbl>
    <w:p w14:paraId="5AB3A7A5" w14:textId="5A6FD4F1" w:rsidR="005A0642" w:rsidRPr="00037A4F" w:rsidRDefault="005A0642" w:rsidP="008011A0">
      <w:pPr>
        <w:widowControl w:val="0"/>
        <w:tabs>
          <w:tab w:val="left" w:pos="8800"/>
        </w:tabs>
        <w:rPr>
          <w:sz w:val="2"/>
          <w:szCs w:val="2"/>
        </w:rPr>
      </w:pPr>
    </w:p>
    <w:sectPr w:rsidR="005A0642" w:rsidRPr="00037A4F" w:rsidSect="00685DE9">
      <w:footerReference w:type="default" r:id="rId9"/>
      <w:pgSz w:w="12240" w:h="15840"/>
      <w:pgMar w:top="540" w:right="720" w:bottom="5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9A3DD" w14:textId="77777777" w:rsidR="0015726A" w:rsidRDefault="0015726A">
      <w:pPr>
        <w:spacing w:after="0"/>
      </w:pPr>
      <w:r>
        <w:separator/>
      </w:r>
    </w:p>
    <w:p w14:paraId="3CD011AE" w14:textId="77777777" w:rsidR="0015726A" w:rsidRDefault="0015726A"/>
  </w:endnote>
  <w:endnote w:type="continuationSeparator" w:id="0">
    <w:p w14:paraId="46DB9DF8" w14:textId="77777777" w:rsidR="0015726A" w:rsidRDefault="0015726A">
      <w:pPr>
        <w:spacing w:after="0"/>
      </w:pPr>
      <w:r>
        <w:continuationSeparator/>
      </w:r>
    </w:p>
    <w:p w14:paraId="72480789" w14:textId="77777777" w:rsidR="0015726A" w:rsidRDefault="001572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274C6" w14:textId="77777777" w:rsidR="00C667E4" w:rsidRDefault="00C667E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FE025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4F746" w14:textId="77777777" w:rsidR="0015726A" w:rsidRDefault="0015726A">
      <w:pPr>
        <w:spacing w:after="0"/>
      </w:pPr>
      <w:r>
        <w:separator/>
      </w:r>
    </w:p>
    <w:p w14:paraId="6A9F02FB" w14:textId="77777777" w:rsidR="0015726A" w:rsidRDefault="0015726A"/>
  </w:footnote>
  <w:footnote w:type="continuationSeparator" w:id="0">
    <w:p w14:paraId="1795745B" w14:textId="77777777" w:rsidR="0015726A" w:rsidRDefault="0015726A">
      <w:pPr>
        <w:spacing w:after="0"/>
      </w:pPr>
      <w:r>
        <w:continuationSeparator/>
      </w:r>
    </w:p>
    <w:p w14:paraId="5B9D95A8" w14:textId="77777777" w:rsidR="0015726A" w:rsidRDefault="0015726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41CDF7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3F5027F1"/>
    <w:multiLevelType w:val="hybridMultilevel"/>
    <w:tmpl w:val="5E7E6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75156"/>
    <w:multiLevelType w:val="hybridMultilevel"/>
    <w:tmpl w:val="6CE277FA"/>
    <w:lvl w:ilvl="0" w:tplc="AD0EA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E7F4E"/>
    <w:multiLevelType w:val="hybridMultilevel"/>
    <w:tmpl w:val="2DAC63E8"/>
    <w:lvl w:ilvl="0" w:tplc="BBE61A5E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47D11"/>
    <w:multiLevelType w:val="hybridMultilevel"/>
    <w:tmpl w:val="8C5E7146"/>
    <w:lvl w:ilvl="0" w:tplc="87AEAE0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EC1688"/>
    <w:multiLevelType w:val="hybridMultilevel"/>
    <w:tmpl w:val="020A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915B6"/>
    <w:multiLevelType w:val="hybridMultilevel"/>
    <w:tmpl w:val="18B6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D7"/>
    <w:rsid w:val="00001736"/>
    <w:rsid w:val="00003CCA"/>
    <w:rsid w:val="0000543C"/>
    <w:rsid w:val="00037A4F"/>
    <w:rsid w:val="00043688"/>
    <w:rsid w:val="00043D8D"/>
    <w:rsid w:val="00046AA8"/>
    <w:rsid w:val="00052CEE"/>
    <w:rsid w:val="000732E3"/>
    <w:rsid w:val="000828DD"/>
    <w:rsid w:val="00082F10"/>
    <w:rsid w:val="000A73D6"/>
    <w:rsid w:val="000B390D"/>
    <w:rsid w:val="000B571F"/>
    <w:rsid w:val="000F55B7"/>
    <w:rsid w:val="000F5782"/>
    <w:rsid w:val="000F5EA0"/>
    <w:rsid w:val="000F6668"/>
    <w:rsid w:val="00100007"/>
    <w:rsid w:val="001006A7"/>
    <w:rsid w:val="00102DA2"/>
    <w:rsid w:val="00115EFB"/>
    <w:rsid w:val="00122956"/>
    <w:rsid w:val="00127B47"/>
    <w:rsid w:val="0015726A"/>
    <w:rsid w:val="00162DF6"/>
    <w:rsid w:val="0017097C"/>
    <w:rsid w:val="0017558E"/>
    <w:rsid w:val="00192ADB"/>
    <w:rsid w:val="00193D07"/>
    <w:rsid w:val="00193D37"/>
    <w:rsid w:val="001954FB"/>
    <w:rsid w:val="001B2143"/>
    <w:rsid w:val="001B5167"/>
    <w:rsid w:val="001B5357"/>
    <w:rsid w:val="001C481C"/>
    <w:rsid w:val="001C6D20"/>
    <w:rsid w:val="001D17EA"/>
    <w:rsid w:val="001D5409"/>
    <w:rsid w:val="002001F8"/>
    <w:rsid w:val="00214E0E"/>
    <w:rsid w:val="002166A1"/>
    <w:rsid w:val="00222453"/>
    <w:rsid w:val="0023259A"/>
    <w:rsid w:val="00262519"/>
    <w:rsid w:val="002644D7"/>
    <w:rsid w:val="00265E9D"/>
    <w:rsid w:val="00270550"/>
    <w:rsid w:val="00272D44"/>
    <w:rsid w:val="00280457"/>
    <w:rsid w:val="00283DCC"/>
    <w:rsid w:val="002B27DA"/>
    <w:rsid w:val="002B6173"/>
    <w:rsid w:val="002C2A1E"/>
    <w:rsid w:val="002C5421"/>
    <w:rsid w:val="002E3CD2"/>
    <w:rsid w:val="00300C17"/>
    <w:rsid w:val="0031215B"/>
    <w:rsid w:val="003203D9"/>
    <w:rsid w:val="00320AEA"/>
    <w:rsid w:val="003335C6"/>
    <w:rsid w:val="003350EF"/>
    <w:rsid w:val="00335C94"/>
    <w:rsid w:val="00335DCE"/>
    <w:rsid w:val="003408A5"/>
    <w:rsid w:val="00364A9D"/>
    <w:rsid w:val="00393723"/>
    <w:rsid w:val="003B5029"/>
    <w:rsid w:val="003B6138"/>
    <w:rsid w:val="003C6971"/>
    <w:rsid w:val="003D4F48"/>
    <w:rsid w:val="003D6A04"/>
    <w:rsid w:val="003E609F"/>
    <w:rsid w:val="003E6BB1"/>
    <w:rsid w:val="003F1972"/>
    <w:rsid w:val="003F30C1"/>
    <w:rsid w:val="004211D7"/>
    <w:rsid w:val="0042614A"/>
    <w:rsid w:val="00433F13"/>
    <w:rsid w:val="00447DA3"/>
    <w:rsid w:val="00450544"/>
    <w:rsid w:val="00454BBF"/>
    <w:rsid w:val="00470AF5"/>
    <w:rsid w:val="00472119"/>
    <w:rsid w:val="00481F5D"/>
    <w:rsid w:val="00497F48"/>
    <w:rsid w:val="004A73AC"/>
    <w:rsid w:val="004B0F66"/>
    <w:rsid w:val="004C1532"/>
    <w:rsid w:val="004C1CDF"/>
    <w:rsid w:val="004C35A5"/>
    <w:rsid w:val="004C4E99"/>
    <w:rsid w:val="004F25B6"/>
    <w:rsid w:val="004F5286"/>
    <w:rsid w:val="00500C54"/>
    <w:rsid w:val="00505BFA"/>
    <w:rsid w:val="00506723"/>
    <w:rsid w:val="00512EB0"/>
    <w:rsid w:val="0051621D"/>
    <w:rsid w:val="00527376"/>
    <w:rsid w:val="005339BB"/>
    <w:rsid w:val="00533F7D"/>
    <w:rsid w:val="00542653"/>
    <w:rsid w:val="00544647"/>
    <w:rsid w:val="0055683B"/>
    <w:rsid w:val="0056014C"/>
    <w:rsid w:val="0056104A"/>
    <w:rsid w:val="00574E6F"/>
    <w:rsid w:val="00577D7D"/>
    <w:rsid w:val="00583710"/>
    <w:rsid w:val="00593F78"/>
    <w:rsid w:val="00595110"/>
    <w:rsid w:val="005A0642"/>
    <w:rsid w:val="005A7067"/>
    <w:rsid w:val="005A743B"/>
    <w:rsid w:val="005B069F"/>
    <w:rsid w:val="005B161A"/>
    <w:rsid w:val="005B2384"/>
    <w:rsid w:val="005E07E4"/>
    <w:rsid w:val="005E211B"/>
    <w:rsid w:val="005E467E"/>
    <w:rsid w:val="005E532A"/>
    <w:rsid w:val="005F374D"/>
    <w:rsid w:val="00604710"/>
    <w:rsid w:val="00606220"/>
    <w:rsid w:val="006257C5"/>
    <w:rsid w:val="0063242A"/>
    <w:rsid w:val="006327E9"/>
    <w:rsid w:val="00635E4B"/>
    <w:rsid w:val="006416FC"/>
    <w:rsid w:val="00642226"/>
    <w:rsid w:val="00642F5A"/>
    <w:rsid w:val="006570A1"/>
    <w:rsid w:val="00663396"/>
    <w:rsid w:val="00685DE9"/>
    <w:rsid w:val="006910CA"/>
    <w:rsid w:val="00694655"/>
    <w:rsid w:val="006C5D6E"/>
    <w:rsid w:val="006D5531"/>
    <w:rsid w:val="006E6CB4"/>
    <w:rsid w:val="006F2F32"/>
    <w:rsid w:val="007218B4"/>
    <w:rsid w:val="00723A08"/>
    <w:rsid w:val="007316B1"/>
    <w:rsid w:val="00734C71"/>
    <w:rsid w:val="007365E7"/>
    <w:rsid w:val="00742D9D"/>
    <w:rsid w:val="00752C1D"/>
    <w:rsid w:val="00754792"/>
    <w:rsid w:val="00764210"/>
    <w:rsid w:val="007914BE"/>
    <w:rsid w:val="007C7E36"/>
    <w:rsid w:val="007E0B50"/>
    <w:rsid w:val="008011A0"/>
    <w:rsid w:val="008041D8"/>
    <w:rsid w:val="008147F2"/>
    <w:rsid w:val="00815DCD"/>
    <w:rsid w:val="00835587"/>
    <w:rsid w:val="00836616"/>
    <w:rsid w:val="00846BD3"/>
    <w:rsid w:val="0084701D"/>
    <w:rsid w:val="0087258A"/>
    <w:rsid w:val="00882513"/>
    <w:rsid w:val="00887E3F"/>
    <w:rsid w:val="008913F5"/>
    <w:rsid w:val="008C2C0B"/>
    <w:rsid w:val="008C38B8"/>
    <w:rsid w:val="008D2288"/>
    <w:rsid w:val="008D26E7"/>
    <w:rsid w:val="008D57FA"/>
    <w:rsid w:val="008E438A"/>
    <w:rsid w:val="008F0265"/>
    <w:rsid w:val="008F7C6E"/>
    <w:rsid w:val="009011CF"/>
    <w:rsid w:val="00901BE2"/>
    <w:rsid w:val="00910DC6"/>
    <w:rsid w:val="00922DEC"/>
    <w:rsid w:val="009320B5"/>
    <w:rsid w:val="00946B13"/>
    <w:rsid w:val="00947292"/>
    <w:rsid w:val="009535C7"/>
    <w:rsid w:val="00955797"/>
    <w:rsid w:val="009622FB"/>
    <w:rsid w:val="0096297E"/>
    <w:rsid w:val="00963AF9"/>
    <w:rsid w:val="00964144"/>
    <w:rsid w:val="0096427F"/>
    <w:rsid w:val="009657A9"/>
    <w:rsid w:val="00977AE8"/>
    <w:rsid w:val="00982EF7"/>
    <w:rsid w:val="00985E6C"/>
    <w:rsid w:val="0098725B"/>
    <w:rsid w:val="00991385"/>
    <w:rsid w:val="00997110"/>
    <w:rsid w:val="009A0B88"/>
    <w:rsid w:val="009A53E0"/>
    <w:rsid w:val="009D1712"/>
    <w:rsid w:val="009D3497"/>
    <w:rsid w:val="009D4CA9"/>
    <w:rsid w:val="009F36BE"/>
    <w:rsid w:val="009F6429"/>
    <w:rsid w:val="00A150C4"/>
    <w:rsid w:val="00A33503"/>
    <w:rsid w:val="00A36904"/>
    <w:rsid w:val="00A477A9"/>
    <w:rsid w:val="00A5693E"/>
    <w:rsid w:val="00A608B1"/>
    <w:rsid w:val="00A7733E"/>
    <w:rsid w:val="00A866BB"/>
    <w:rsid w:val="00A905C5"/>
    <w:rsid w:val="00AA19B3"/>
    <w:rsid w:val="00AA1B56"/>
    <w:rsid w:val="00AA7DB8"/>
    <w:rsid w:val="00AB7611"/>
    <w:rsid w:val="00AC0238"/>
    <w:rsid w:val="00AC2A9A"/>
    <w:rsid w:val="00AE3CFD"/>
    <w:rsid w:val="00AF0B21"/>
    <w:rsid w:val="00AF2A4F"/>
    <w:rsid w:val="00AF4F64"/>
    <w:rsid w:val="00B0487E"/>
    <w:rsid w:val="00B072C0"/>
    <w:rsid w:val="00B129E5"/>
    <w:rsid w:val="00B211BA"/>
    <w:rsid w:val="00B26270"/>
    <w:rsid w:val="00B34B70"/>
    <w:rsid w:val="00B41305"/>
    <w:rsid w:val="00B41B9F"/>
    <w:rsid w:val="00B44670"/>
    <w:rsid w:val="00B5199A"/>
    <w:rsid w:val="00B5391C"/>
    <w:rsid w:val="00B5668D"/>
    <w:rsid w:val="00B65A79"/>
    <w:rsid w:val="00B94794"/>
    <w:rsid w:val="00B96C02"/>
    <w:rsid w:val="00BA5A13"/>
    <w:rsid w:val="00BB637F"/>
    <w:rsid w:val="00BC1B40"/>
    <w:rsid w:val="00BC48E6"/>
    <w:rsid w:val="00BC7A32"/>
    <w:rsid w:val="00BD2D57"/>
    <w:rsid w:val="00BE4FB7"/>
    <w:rsid w:val="00C10543"/>
    <w:rsid w:val="00C13BB6"/>
    <w:rsid w:val="00C16BF9"/>
    <w:rsid w:val="00C16CD9"/>
    <w:rsid w:val="00C1704C"/>
    <w:rsid w:val="00C20BB8"/>
    <w:rsid w:val="00C217D8"/>
    <w:rsid w:val="00C22A9C"/>
    <w:rsid w:val="00C2563D"/>
    <w:rsid w:val="00C27452"/>
    <w:rsid w:val="00C3220B"/>
    <w:rsid w:val="00C4171A"/>
    <w:rsid w:val="00C43674"/>
    <w:rsid w:val="00C443ED"/>
    <w:rsid w:val="00C508C2"/>
    <w:rsid w:val="00C5353A"/>
    <w:rsid w:val="00C667E4"/>
    <w:rsid w:val="00C7785E"/>
    <w:rsid w:val="00C81138"/>
    <w:rsid w:val="00C84539"/>
    <w:rsid w:val="00CA1D84"/>
    <w:rsid w:val="00CA1E37"/>
    <w:rsid w:val="00CC47FB"/>
    <w:rsid w:val="00CC7E9F"/>
    <w:rsid w:val="00CD00E3"/>
    <w:rsid w:val="00CD56CD"/>
    <w:rsid w:val="00D14387"/>
    <w:rsid w:val="00D23092"/>
    <w:rsid w:val="00D34F76"/>
    <w:rsid w:val="00D453C0"/>
    <w:rsid w:val="00D51717"/>
    <w:rsid w:val="00D52BF5"/>
    <w:rsid w:val="00D75684"/>
    <w:rsid w:val="00D94B86"/>
    <w:rsid w:val="00D9694B"/>
    <w:rsid w:val="00DA46E1"/>
    <w:rsid w:val="00DA4A61"/>
    <w:rsid w:val="00DA5DCD"/>
    <w:rsid w:val="00DB43AD"/>
    <w:rsid w:val="00DC264B"/>
    <w:rsid w:val="00DC4BA9"/>
    <w:rsid w:val="00DC5D7C"/>
    <w:rsid w:val="00DC7FDA"/>
    <w:rsid w:val="00DF22FB"/>
    <w:rsid w:val="00E02460"/>
    <w:rsid w:val="00E13C67"/>
    <w:rsid w:val="00E151F4"/>
    <w:rsid w:val="00E271E7"/>
    <w:rsid w:val="00E27FAA"/>
    <w:rsid w:val="00E3475B"/>
    <w:rsid w:val="00E34A99"/>
    <w:rsid w:val="00E4645E"/>
    <w:rsid w:val="00E63607"/>
    <w:rsid w:val="00E737FF"/>
    <w:rsid w:val="00E74278"/>
    <w:rsid w:val="00E84CD0"/>
    <w:rsid w:val="00E87FF7"/>
    <w:rsid w:val="00E90D46"/>
    <w:rsid w:val="00E95330"/>
    <w:rsid w:val="00EB516A"/>
    <w:rsid w:val="00EC5B91"/>
    <w:rsid w:val="00ED4A09"/>
    <w:rsid w:val="00ED5D1B"/>
    <w:rsid w:val="00ED6721"/>
    <w:rsid w:val="00ED6EA2"/>
    <w:rsid w:val="00EE1524"/>
    <w:rsid w:val="00EE210D"/>
    <w:rsid w:val="00EE395B"/>
    <w:rsid w:val="00EE78C2"/>
    <w:rsid w:val="00EE7C80"/>
    <w:rsid w:val="00EF5B09"/>
    <w:rsid w:val="00F04DAE"/>
    <w:rsid w:val="00F109BB"/>
    <w:rsid w:val="00F208C5"/>
    <w:rsid w:val="00F23AAB"/>
    <w:rsid w:val="00F27D6F"/>
    <w:rsid w:val="00F32371"/>
    <w:rsid w:val="00F32875"/>
    <w:rsid w:val="00F40DA4"/>
    <w:rsid w:val="00F41F0B"/>
    <w:rsid w:val="00F46E28"/>
    <w:rsid w:val="00F5416C"/>
    <w:rsid w:val="00F57175"/>
    <w:rsid w:val="00F8341D"/>
    <w:rsid w:val="00F83620"/>
    <w:rsid w:val="00F93FC4"/>
    <w:rsid w:val="00FB6F88"/>
    <w:rsid w:val="00FB7F01"/>
    <w:rsid w:val="00FE025D"/>
    <w:rsid w:val="00FE3B0E"/>
    <w:rsid w:val="00FE5C37"/>
    <w:rsid w:val="00FF08E1"/>
    <w:rsid w:val="00FF2FDE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4BD7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0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9F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3C6971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C6971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3C6971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customStyle="1" w:styleId="domain">
    <w:name w:val="domain"/>
    <w:basedOn w:val="DefaultParagraphFont"/>
    <w:rsid w:val="009320B5"/>
  </w:style>
  <w:style w:type="character" w:customStyle="1" w:styleId="vanity-name">
    <w:name w:val="vanity-name"/>
    <w:basedOn w:val="DefaultParagraphFont"/>
    <w:rsid w:val="009320B5"/>
  </w:style>
  <w:style w:type="character" w:styleId="Hyperlink">
    <w:name w:val="Hyperlink"/>
    <w:basedOn w:val="DefaultParagraphFont"/>
    <w:uiPriority w:val="99"/>
    <w:unhideWhenUsed/>
    <w:rsid w:val="009320B5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8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table" w:styleId="LightGrid-Accent3">
    <w:name w:val="Light Grid Accent 3"/>
    <w:basedOn w:val="TableNormal"/>
    <w:uiPriority w:val="62"/>
    <w:rsid w:val="00CC47F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E15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535C7"/>
    <w:pPr>
      <w:spacing w:after="200"/>
    </w:pPr>
    <w:rPr>
      <w:b/>
      <w:bCs/>
      <w:color w:val="DDDDD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iprash1993@yahoo.co.in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pc1993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8226C760D24AD0A0726C976EE88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CCD1A-0BD1-4553-B4DC-A22FFFA33DBD}"/>
      </w:docPartPr>
      <w:docPartBody>
        <w:p w:rsidR="00196938" w:rsidRDefault="00BA6AB7">
          <w:pPr>
            <w:pStyle w:val="1E8226C760D24AD0A0726C976EE88EA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B7"/>
    <w:rsid w:val="0008140E"/>
    <w:rsid w:val="00196938"/>
    <w:rsid w:val="003E38CD"/>
    <w:rsid w:val="00550F76"/>
    <w:rsid w:val="00586F55"/>
    <w:rsid w:val="005A50DE"/>
    <w:rsid w:val="00632D70"/>
    <w:rsid w:val="00813077"/>
    <w:rsid w:val="008814DE"/>
    <w:rsid w:val="00994734"/>
    <w:rsid w:val="00A17AE0"/>
    <w:rsid w:val="00A4341A"/>
    <w:rsid w:val="00A50596"/>
    <w:rsid w:val="00BA6AB7"/>
    <w:rsid w:val="00BC66A5"/>
    <w:rsid w:val="00D01ACA"/>
    <w:rsid w:val="00D0356A"/>
    <w:rsid w:val="00EB65A8"/>
    <w:rsid w:val="00F20C3B"/>
    <w:rsid w:val="00F4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226C760D24AD0A0726C976EE88EAD">
    <w:name w:val="1E8226C760D24AD0A0726C976EE88EAD"/>
  </w:style>
  <w:style w:type="paragraph" w:customStyle="1" w:styleId="39E0F595405A470CB8910FDD7614229B">
    <w:name w:val="39E0F595405A470CB8910FDD7614229B"/>
  </w:style>
  <w:style w:type="paragraph" w:customStyle="1" w:styleId="D126EA94288842079664F8CC0E83F4D2">
    <w:name w:val="D126EA94288842079664F8CC0E83F4D2"/>
  </w:style>
  <w:style w:type="paragraph" w:customStyle="1" w:styleId="6A3A1D723BD740DABA43DD84F286D4CA">
    <w:name w:val="6A3A1D723BD740DABA43DD84F286D4CA"/>
  </w:style>
  <w:style w:type="paragraph" w:customStyle="1" w:styleId="87A9617632844F7B99FB5F722B05945E">
    <w:name w:val="87A9617632844F7B99FB5F722B05945E"/>
  </w:style>
  <w:style w:type="paragraph" w:customStyle="1" w:styleId="4A4F05082E3149CB98E8CBD9A93B0B07">
    <w:name w:val="4A4F05082E3149CB98E8CBD9A93B0B07"/>
  </w:style>
  <w:style w:type="character" w:styleId="PlaceholderText">
    <w:name w:val="Placeholder Text"/>
    <w:basedOn w:val="DefaultParagraphFont"/>
    <w:uiPriority w:val="99"/>
    <w:semiHidden/>
    <w:rsid w:val="003E38CD"/>
    <w:rPr>
      <w:color w:val="808080"/>
    </w:rPr>
  </w:style>
  <w:style w:type="paragraph" w:customStyle="1" w:styleId="471C86ED976943FDA99FDA9FFFAC7049">
    <w:name w:val="471C86ED976943FDA99FDA9FFFAC7049"/>
  </w:style>
  <w:style w:type="paragraph" w:customStyle="1" w:styleId="3D88DAED494048CBBAC1F220D55ABBDA">
    <w:name w:val="3D88DAED494048CBBAC1F220D55ABBDA"/>
  </w:style>
  <w:style w:type="paragraph" w:customStyle="1" w:styleId="61353A3C53A145999104E237DCB63A64">
    <w:name w:val="61353A3C53A145999104E237DCB63A64"/>
  </w:style>
  <w:style w:type="paragraph" w:customStyle="1" w:styleId="4C9AA04C70574176A78395F743C445BF">
    <w:name w:val="4C9AA04C70574176A78395F743C445B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0F13BD8D5AEB487BB85DC3C1CC926419">
    <w:name w:val="0F13BD8D5AEB487BB85DC3C1CC926419"/>
  </w:style>
  <w:style w:type="paragraph" w:customStyle="1" w:styleId="FA8F0CF60B424DD4AC0DCC76292742AB">
    <w:name w:val="FA8F0CF60B424DD4AC0DCC76292742AB"/>
  </w:style>
  <w:style w:type="paragraph" w:customStyle="1" w:styleId="19535B3119AB4709A41DDA99F245CE4C">
    <w:name w:val="19535B3119AB4709A41DDA99F245CE4C"/>
  </w:style>
  <w:style w:type="paragraph" w:customStyle="1" w:styleId="B0331573E93D4BF9B9D7033D040D273F">
    <w:name w:val="B0331573E93D4BF9B9D7033D040D273F"/>
  </w:style>
  <w:style w:type="paragraph" w:customStyle="1" w:styleId="761B0C9734BB422B9BB5E98BE8B417CD">
    <w:name w:val="761B0C9734BB422B9BB5E98BE8B417CD"/>
    <w:rsid w:val="00632D70"/>
    <w:pPr>
      <w:spacing w:after="200" w:line="276" w:lineRule="auto"/>
    </w:pPr>
  </w:style>
  <w:style w:type="paragraph" w:customStyle="1" w:styleId="150ED530C4A8433893FE92176D008203">
    <w:name w:val="150ED530C4A8433893FE92176D008203"/>
    <w:rsid w:val="003E38CD"/>
    <w:pPr>
      <w:spacing w:after="200" w:line="276" w:lineRule="auto"/>
    </w:pPr>
  </w:style>
  <w:style w:type="paragraph" w:customStyle="1" w:styleId="8B591053E5B24BEAA90CA546EACA0EE4">
    <w:name w:val="8B591053E5B24BEAA90CA546EACA0EE4"/>
    <w:rsid w:val="003E38CD"/>
    <w:pPr>
      <w:spacing w:after="200" w:line="276" w:lineRule="auto"/>
    </w:pPr>
  </w:style>
  <w:style w:type="paragraph" w:customStyle="1" w:styleId="2A1FEF9C7FAA44CA9BBD0CAF22BAB926">
    <w:name w:val="2A1FEF9C7FAA44CA9BBD0CAF22BAB926"/>
    <w:rsid w:val="003E38CD"/>
    <w:pPr>
      <w:spacing w:after="200" w:line="276" w:lineRule="auto"/>
    </w:pPr>
  </w:style>
  <w:style w:type="paragraph" w:customStyle="1" w:styleId="81B397C899FD4FAEBE5ADE55607F0A90">
    <w:name w:val="81B397C899FD4FAEBE5ADE55607F0A90"/>
    <w:rsid w:val="003E38CD"/>
    <w:pPr>
      <w:spacing w:after="200" w:line="276" w:lineRule="auto"/>
    </w:pPr>
  </w:style>
  <w:style w:type="paragraph" w:customStyle="1" w:styleId="E012CA67DB784BEFAB904FDE1BA88D12">
    <w:name w:val="E012CA67DB784BEFAB904FDE1BA88D12"/>
    <w:rsid w:val="003E38CD"/>
    <w:pPr>
      <w:spacing w:after="200" w:line="276" w:lineRule="auto"/>
    </w:pPr>
  </w:style>
  <w:style w:type="paragraph" w:customStyle="1" w:styleId="34E53FFACBEC49FE9D865383E7249F3D">
    <w:name w:val="34E53FFACBEC49FE9D865383E7249F3D"/>
    <w:rsid w:val="003E38CD"/>
    <w:pPr>
      <w:spacing w:after="200" w:line="276" w:lineRule="auto"/>
    </w:pPr>
  </w:style>
  <w:style w:type="paragraph" w:customStyle="1" w:styleId="690E7CC41A9B4FF09BD113A67E10383C">
    <w:name w:val="690E7CC41A9B4FF09BD113A67E10383C"/>
    <w:rsid w:val="003E38CD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C:\Users\saipc1993\AppData\Roaming\Microsoft\Templates\Resume.dotx</Template>
  <TotalTime>4</TotalTime>
  <Pages>1</Pages>
  <Words>679</Words>
  <Characters>3873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Prashanth C</dc:creator>
  <cp:lastModifiedBy>Sai Prashanth Chandramouli (Student)</cp:lastModifiedBy>
  <cp:revision>5</cp:revision>
  <cp:lastPrinted>2015-07-27T20:57:00Z</cp:lastPrinted>
  <dcterms:created xsi:type="dcterms:W3CDTF">2015-07-27T20:57:00Z</dcterms:created>
  <dcterms:modified xsi:type="dcterms:W3CDTF">2015-08-15T03:43:00Z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