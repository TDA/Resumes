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04040" w:themeColor="text1" w:themeTint="BF"/>
          <w:sz w:val="44"/>
          <w:szCs w:val="44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C2A9A" w:rsidRPr="00C22A9C" w:rsidRDefault="004211D7">
          <w:pPr>
            <w:pStyle w:val="Title"/>
            <w:rPr>
              <w:color w:val="404040" w:themeColor="text1" w:themeTint="BF"/>
              <w:sz w:val="44"/>
              <w:szCs w:val="44"/>
            </w:rPr>
          </w:pPr>
          <w:r w:rsidRPr="00C22A9C">
            <w:rPr>
              <w:color w:val="404040" w:themeColor="text1" w:themeTint="BF"/>
              <w:sz w:val="44"/>
              <w:szCs w:val="44"/>
            </w:rPr>
            <w:t>Sai Prashanth C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:rsidR="00AC2A9A" w:rsidRDefault="00AC2A9A"/>
        </w:tc>
        <w:tc>
          <w:tcPr>
            <w:tcW w:w="4087" w:type="pct"/>
            <w:tcBorders>
              <w:bottom w:val="none" w:sz="0" w:space="0" w:color="auto"/>
            </w:tcBorders>
          </w:tcPr>
          <w:p w:rsidR="00AC2A9A" w:rsidRDefault="00AC2A9A"/>
        </w:tc>
      </w:tr>
    </w:tbl>
    <w:p w:rsidR="00F27D6F" w:rsidRPr="00CC745B" w:rsidRDefault="00F27D6F" w:rsidP="00F27D6F">
      <w:pPr>
        <w:pStyle w:val="Header"/>
        <w:jc w:val="center"/>
        <w:rPr>
          <w:sz w:val="16"/>
          <w:szCs w:val="16"/>
        </w:rPr>
      </w:pPr>
      <w:r w:rsidRPr="00CC745B">
        <w:rPr>
          <w:sz w:val="16"/>
          <w:szCs w:val="16"/>
        </w:rPr>
        <w:t>625 W 1</w:t>
      </w:r>
      <w:r w:rsidRPr="00CC745B">
        <w:rPr>
          <w:sz w:val="16"/>
          <w:szCs w:val="16"/>
          <w:vertAlign w:val="superscript"/>
        </w:rPr>
        <w:t>st</w:t>
      </w:r>
      <w:r w:rsidRPr="00CC745B">
        <w:rPr>
          <w:sz w:val="16"/>
          <w:szCs w:val="16"/>
        </w:rPr>
        <w:t xml:space="preserve"> Street, #107</w:t>
      </w:r>
      <w:r w:rsidR="00CC745B" w:rsidRPr="00CC745B">
        <w:rPr>
          <w:sz w:val="16"/>
          <w:szCs w:val="16"/>
        </w:rPr>
        <w:t>, Tempe, Arizona</w:t>
      </w:r>
      <w:r w:rsidRPr="00CC745B">
        <w:rPr>
          <w:sz w:val="16"/>
          <w:szCs w:val="16"/>
        </w:rPr>
        <w:t> </w:t>
      </w:r>
      <w:r w:rsidRPr="00CC745B">
        <w:rPr>
          <w:color w:val="A6A6A6" w:themeColor="background1" w:themeShade="A6"/>
          <w:sz w:val="16"/>
          <w:szCs w:val="16"/>
        </w:rPr>
        <w:t>|</w:t>
      </w:r>
      <w:r w:rsidRPr="00CC745B">
        <w:rPr>
          <w:sz w:val="16"/>
          <w:szCs w:val="16"/>
        </w:rPr>
        <w:t> 480-703-5615 </w:t>
      </w:r>
      <w:r w:rsidRPr="00CC745B">
        <w:rPr>
          <w:color w:val="A6A6A6" w:themeColor="background1" w:themeShade="A6"/>
          <w:sz w:val="16"/>
          <w:szCs w:val="16"/>
        </w:rPr>
        <w:t>|</w:t>
      </w:r>
      <w:r w:rsidRPr="00CC745B">
        <w:rPr>
          <w:sz w:val="16"/>
          <w:szCs w:val="16"/>
        </w:rPr>
        <w:t> </w:t>
      </w:r>
      <w:hyperlink r:id="rId9" w:history="1">
        <w:r w:rsidRPr="00CC745B">
          <w:rPr>
            <w:rStyle w:val="Hyperlink"/>
            <w:sz w:val="16"/>
            <w:szCs w:val="16"/>
          </w:rPr>
          <w:t>saiprash1993@yahoo.co.in</w:t>
        </w:r>
      </w:hyperlink>
      <w:r w:rsidRPr="00CC745B">
        <w:rPr>
          <w:sz w:val="16"/>
          <w:szCs w:val="16"/>
        </w:rPr>
        <w:t xml:space="preserve"> | </w:t>
      </w:r>
      <w:r w:rsidRPr="00CC745B">
        <w:rPr>
          <w:rStyle w:val="domain"/>
          <w:sz w:val="16"/>
          <w:szCs w:val="16"/>
        </w:rPr>
        <w:t>in.linkedin.com/in/</w:t>
      </w:r>
      <w:proofErr w:type="spellStart"/>
      <w:r w:rsidRPr="00CC745B">
        <w:rPr>
          <w:rStyle w:val="vanity-name"/>
          <w:sz w:val="16"/>
          <w:szCs w:val="16"/>
        </w:rPr>
        <w:t>saipc</w:t>
      </w:r>
      <w:proofErr w:type="spellEnd"/>
      <w:r w:rsidRPr="00CC745B">
        <w:rPr>
          <w:rStyle w:val="vanity-name"/>
          <w:sz w:val="16"/>
          <w:szCs w:val="16"/>
        </w:rPr>
        <w:t xml:space="preserve"> | webgyorwaves.com</w:t>
      </w:r>
      <w:r w:rsidR="008E391C" w:rsidRPr="00CC745B">
        <w:rPr>
          <w:rStyle w:val="vanity-name"/>
          <w:sz w:val="16"/>
          <w:szCs w:val="16"/>
        </w:rPr>
        <w:t>|github.com/TDA</w:t>
      </w:r>
    </w:p>
    <w:p w:rsidR="00AC2A9A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:rsidTr="00C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</w:tcPr>
          <w:p w:rsidR="00AC2A9A" w:rsidRDefault="00AC2A9A"/>
        </w:tc>
        <w:tc>
          <w:tcPr>
            <w:tcW w:w="4087" w:type="pct"/>
          </w:tcPr>
          <w:p w:rsidR="00AC2A9A" w:rsidRDefault="00AC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:rsidTr="00CC4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F08E1" w:rsidRPr="005B161A" w:rsidRDefault="0096427F" w:rsidP="002C11C1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052CEE" w:rsidRPr="005B161A">
              <w:rPr>
                <w:b w:val="0"/>
                <w:color w:val="404040" w:themeColor="text1" w:themeTint="BF"/>
              </w:rPr>
              <w:t>2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4F25B6" w:rsidRPr="005B161A">
              <w:rPr>
                <w:color w:val="404040" w:themeColor="text1" w:themeTint="BF"/>
              </w:rPr>
              <w:t xml:space="preserve"> PHP and MySQL</w:t>
            </w:r>
            <w:r w:rsidR="002C5421" w:rsidRPr="005B161A">
              <w:rPr>
                <w:color w:val="404040" w:themeColor="text1" w:themeTint="BF"/>
              </w:rPr>
              <w:t>,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everything in between</w:t>
            </w:r>
            <w:r w:rsidRPr="005B161A">
              <w:rPr>
                <w:b w:val="0"/>
                <w:color w:val="404040" w:themeColor="text1" w:themeTint="BF"/>
              </w:rPr>
              <w:t>.</w:t>
            </w:r>
            <w:r w:rsidR="00887E3F" w:rsidRPr="005B161A">
              <w:rPr>
                <w:b w:val="0"/>
                <w:color w:val="404040" w:themeColor="text1" w:themeTint="BF"/>
              </w:rPr>
              <w:t xml:space="preserve"> 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Seeking an </w:t>
            </w:r>
            <w:r w:rsidR="00B65A79" w:rsidRPr="005B161A">
              <w:rPr>
                <w:color w:val="404040" w:themeColor="text1" w:themeTint="BF"/>
              </w:rPr>
              <w:t>Internship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 in the area of </w:t>
            </w:r>
            <w:r w:rsidR="007A2DC5">
              <w:rPr>
                <w:color w:val="404040" w:themeColor="text1" w:themeTint="BF"/>
              </w:rPr>
              <w:t>Software</w:t>
            </w:r>
            <w:r w:rsidR="00533F7D" w:rsidRPr="005B161A">
              <w:rPr>
                <w:color w:val="404040" w:themeColor="text1" w:themeTint="BF"/>
              </w:rPr>
              <w:t xml:space="preserve"> </w:t>
            </w:r>
            <w:r w:rsidR="002C11C1">
              <w:rPr>
                <w:color w:val="404040" w:themeColor="text1" w:themeTint="BF"/>
              </w:rPr>
              <w:t>Development</w:t>
            </w:r>
            <w:r w:rsidR="00B65A79" w:rsidRPr="005B161A">
              <w:rPr>
                <w:color w:val="404040" w:themeColor="text1" w:themeTint="BF"/>
              </w:rPr>
              <w:t>.</w:t>
            </w:r>
          </w:p>
        </w:tc>
      </w:tr>
    </w:tbl>
    <w:p w:rsidR="002644D7" w:rsidRPr="00BC1B40" w:rsidRDefault="002644D7" w:rsidP="002644D7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EDUCATION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:rsidTr="00D3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/>
        </w:tc>
        <w:tc>
          <w:tcPr>
            <w:tcW w:w="866" w:type="pct"/>
          </w:tcPr>
          <w:p w:rsidR="002644D7" w:rsidRDefault="002644D7" w:rsidP="00AD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:rsidTr="00D3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>
            <w:r w:rsidRPr="009D4CA9">
              <w:rPr>
                <w:color w:val="auto"/>
              </w:rPr>
              <w:t>MS in Computer Science,  </w:t>
            </w:r>
            <w:r w:rsidRPr="009D3497">
              <w:rPr>
                <w:rStyle w:val="Emphasis"/>
              </w:rPr>
              <w:t>Arizona State University</w:t>
            </w:r>
          </w:p>
        </w:tc>
        <w:tc>
          <w:tcPr>
            <w:tcW w:w="866" w:type="pct"/>
          </w:tcPr>
          <w:p w:rsidR="002644D7" w:rsidRPr="007218B4" w:rsidRDefault="00001736" w:rsidP="00AD480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:rsidTr="00D34F7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Pr="008C38B8" w:rsidRDefault="002644D7" w:rsidP="00835587">
            <w:pPr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  <w:r w:rsidR="00835587">
              <w:rPr>
                <w:rStyle w:val="Emphasis"/>
              </w:rPr>
              <w:t xml:space="preserve"> </w:t>
            </w:r>
            <w:r w:rsidR="00F26461">
              <w:rPr>
                <w:rStyle w:val="Emphasis"/>
                <w:i w:val="0"/>
                <w:color w:val="auto"/>
              </w:rPr>
              <w:t>GPA 8.57</w:t>
            </w:r>
            <w:r>
              <w:rPr>
                <w:rStyle w:val="Emphasis"/>
                <w:i w:val="0"/>
                <w:color w:val="auto"/>
              </w:rPr>
              <w:t>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:rsidR="002644D7" w:rsidRPr="007218B4" w:rsidRDefault="00FF4CAF" w:rsidP="00AD480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:rsidR="00193D37" w:rsidRPr="00BC1B40" w:rsidRDefault="00193D37" w:rsidP="00193D37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ACADEMIC</w:t>
      </w:r>
      <w:r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CC47FB" w:rsidRDefault="00193D37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DF22FB" w:rsidRDefault="00193D37" w:rsidP="006A09D2">
            <w:pPr>
              <w:rPr>
                <w:b w:val="0"/>
                <w:color w:val="auto"/>
              </w:rPr>
            </w:pPr>
            <w:proofErr w:type="spellStart"/>
            <w:r w:rsidRPr="00DF22FB">
              <w:rPr>
                <w:color w:val="auto"/>
              </w:rPr>
              <w:t>FallBreak</w:t>
            </w:r>
            <w:proofErr w:type="spellEnd"/>
            <w:r w:rsidRPr="00DF22FB">
              <w:rPr>
                <w:color w:val="auto"/>
              </w:rPr>
              <w:t xml:space="preserve"> – Fall detection </w:t>
            </w:r>
            <w:r w:rsidR="000B390D">
              <w:rPr>
                <w:color w:val="auto"/>
              </w:rPr>
              <w:t>app</w:t>
            </w:r>
            <w:r w:rsidRPr="00DF22FB">
              <w:rPr>
                <w:color w:val="auto"/>
              </w:rPr>
              <w:t xml:space="preserve"> for Android</w:t>
            </w:r>
          </w:p>
          <w:p w:rsidR="00272D44" w:rsidRPr="005B161A" w:rsidRDefault="00754792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Developed</w:t>
            </w:r>
            <w:r w:rsidR="00193D37" w:rsidRPr="005B161A">
              <w:rPr>
                <w:color w:val="404040" w:themeColor="text1" w:themeTint="BF"/>
              </w:rPr>
              <w:t xml:space="preserve"> a </w:t>
            </w:r>
            <w:proofErr w:type="gramStart"/>
            <w:r w:rsidR="00193D37" w:rsidRPr="005B161A">
              <w:rPr>
                <w:color w:val="404040" w:themeColor="text1" w:themeTint="BF"/>
              </w:rPr>
              <w:t>Fall</w:t>
            </w:r>
            <w:proofErr w:type="gramEnd"/>
            <w:r w:rsidR="00193D37" w:rsidRPr="005B161A">
              <w:rPr>
                <w:color w:val="404040" w:themeColor="text1" w:themeTint="BF"/>
              </w:rPr>
              <w:t xml:space="preserve"> detection </w:t>
            </w:r>
            <w:r w:rsidRPr="005B161A">
              <w:rPr>
                <w:color w:val="404040" w:themeColor="text1" w:themeTint="BF"/>
              </w:rPr>
              <w:t>app</w:t>
            </w:r>
            <w:r w:rsidR="00193D37" w:rsidRPr="005B161A">
              <w:rPr>
                <w:color w:val="404040" w:themeColor="text1" w:themeTint="BF"/>
              </w:rPr>
              <w:t xml:space="preserve"> using the </w:t>
            </w:r>
            <w:r w:rsidR="005E467E" w:rsidRPr="005B161A">
              <w:rPr>
                <w:color w:val="404040" w:themeColor="text1" w:themeTint="BF"/>
              </w:rPr>
              <w:t>Rotation Vector</w:t>
            </w:r>
            <w:r w:rsidR="00193D37" w:rsidRPr="005B161A">
              <w:rPr>
                <w:color w:val="404040" w:themeColor="text1" w:themeTint="BF"/>
              </w:rPr>
              <w:t xml:space="preserve"> and Accelerometer.</w:t>
            </w:r>
            <w:r w:rsidR="005E467E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3D4F48" w:rsidRDefault="005E467E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 xml:space="preserve">Automated the </w:t>
            </w:r>
            <w:r w:rsidR="00663396" w:rsidRPr="005B161A">
              <w:rPr>
                <w:color w:val="404040" w:themeColor="text1" w:themeTint="BF"/>
              </w:rPr>
              <w:t xml:space="preserve">unit and integration </w:t>
            </w:r>
            <w:r w:rsidRPr="005B161A">
              <w:rPr>
                <w:color w:val="404040" w:themeColor="text1" w:themeTint="BF"/>
              </w:rPr>
              <w:t xml:space="preserve">tests using </w:t>
            </w:r>
            <w:proofErr w:type="spellStart"/>
            <w:r w:rsidRPr="005B161A">
              <w:rPr>
                <w:color w:val="404040" w:themeColor="text1" w:themeTint="BF"/>
              </w:rPr>
              <w:t>Robotium</w:t>
            </w:r>
            <w:proofErr w:type="spellEnd"/>
            <w:r w:rsidRPr="005B161A">
              <w:rPr>
                <w:color w:val="404040" w:themeColor="text1" w:themeTint="BF"/>
              </w:rPr>
              <w:t xml:space="preserve"> Suite.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 w:rsidRPr="00BB637F">
              <w:rPr>
                <w:color w:val="auto"/>
                <w:szCs w:val="19"/>
              </w:rPr>
              <w:t>Fall 2014</w:t>
            </w:r>
          </w:p>
        </w:tc>
      </w:tr>
      <w:tr w:rsidR="00193D37" w:rsidTr="006A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0F5782" w:rsidRDefault="00193D37" w:rsidP="006A09D2">
            <w:pPr>
              <w:autoSpaceDE w:val="0"/>
              <w:autoSpaceDN w:val="0"/>
              <w:adjustRightInd w:val="0"/>
              <w:ind w:right="0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:rsidR="00272D44" w:rsidRPr="005B161A" w:rsidRDefault="00481F5D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Designed and developed</w:t>
            </w:r>
            <w:r w:rsidR="00193D37" w:rsidRPr="005B161A">
              <w:rPr>
                <w:color w:val="404040" w:themeColor="text1" w:themeTint="BF"/>
              </w:rPr>
              <w:t xml:space="preserve"> an asynchronous server using Node.js</w:t>
            </w:r>
            <w:r w:rsidR="00BC7A32" w:rsidRPr="005B161A">
              <w:rPr>
                <w:color w:val="404040" w:themeColor="text1" w:themeTint="BF"/>
              </w:rPr>
              <w:t>,</w:t>
            </w:r>
            <w:r w:rsidR="00193D37" w:rsidRPr="005B161A">
              <w:rPr>
                <w:color w:val="404040" w:themeColor="text1" w:themeTint="BF"/>
              </w:rPr>
              <w:t xml:space="preserve"> to support a real time game and a stock market system, made a comparison study wit</w:t>
            </w:r>
            <w:r w:rsidR="00946B13" w:rsidRPr="005B161A">
              <w:rPr>
                <w:color w:val="404040" w:themeColor="text1" w:themeTint="BF"/>
              </w:rPr>
              <w:t>h traditional systems built using</w:t>
            </w:r>
            <w:r w:rsidR="00193D37" w:rsidRPr="005B161A">
              <w:rPr>
                <w:color w:val="404040" w:themeColor="text1" w:themeTint="BF"/>
              </w:rPr>
              <w:t xml:space="preserve"> PHP and Java</w:t>
            </w:r>
            <w:r w:rsidR="00D23092" w:rsidRPr="005B161A">
              <w:rPr>
                <w:color w:val="404040" w:themeColor="text1" w:themeTint="BF"/>
              </w:rPr>
              <w:t>.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C217D8" w:rsidRDefault="00D23092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>B</w:t>
            </w:r>
            <w:r w:rsidR="00B96C02" w:rsidRPr="005B161A">
              <w:rPr>
                <w:color w:val="404040" w:themeColor="text1" w:themeTint="BF"/>
              </w:rPr>
              <w:t>enchmarked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  <w:r w:rsidR="00B96C02" w:rsidRPr="005B161A">
              <w:rPr>
                <w:color w:val="404040" w:themeColor="text1" w:themeTint="BF"/>
              </w:rPr>
              <w:t>and</w:t>
            </w:r>
            <w:r w:rsidR="00193D37" w:rsidRPr="005B161A">
              <w:rPr>
                <w:color w:val="404040" w:themeColor="text1" w:themeTint="BF"/>
              </w:rPr>
              <w:t xml:space="preserve"> showcase</w:t>
            </w:r>
            <w:r w:rsidR="00B96C02" w:rsidRPr="005B161A">
              <w:rPr>
                <w:color w:val="404040" w:themeColor="text1" w:themeTint="BF"/>
              </w:rPr>
              <w:t>d</w:t>
            </w:r>
            <w:r w:rsidR="00193D37" w:rsidRPr="005B161A">
              <w:rPr>
                <w:color w:val="404040" w:themeColor="text1" w:themeTint="BF"/>
              </w:rPr>
              <w:t xml:space="preserve"> a Best case scenario of 328% improvement in the no. of requests serviced per second, and a worst case scenario of 109% compared to vanilla PHP/Java.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:rsidR="00595110" w:rsidRPr="00BC1B40" w:rsidRDefault="00E4645E" w:rsidP="00595110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EXTRA-CURRICULA</w:t>
      </w:r>
      <w:r w:rsidR="00595110">
        <w:rPr>
          <w:b/>
          <w:color w:val="000000" w:themeColor="text1"/>
          <w:sz w:val="24"/>
          <w:szCs w:val="24"/>
        </w:rPr>
        <w:t>R</w:t>
      </w:r>
      <w:r w:rsidR="00595110"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C47FB" w:rsidRDefault="00595110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D51717" w:rsidRDefault="00D51717" w:rsidP="006A09D2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:rsidR="00D51717" w:rsidRPr="003D4F48" w:rsidRDefault="00D51717" w:rsidP="00A866BB">
            <w:pPr>
              <w:pStyle w:val="ListBullet"/>
              <w:rPr>
                <w:rFonts w:cs="Times New Roman"/>
                <w:color w:val="000000"/>
                <w:szCs w:val="19"/>
              </w:rPr>
            </w:pPr>
            <w:r w:rsidRPr="00C43674">
              <w:rPr>
                <w:color w:val="404040" w:themeColor="text1" w:themeTint="BF"/>
              </w:rPr>
              <w:t>Developed a new multi-factor authentication system using JavaScript and PHP for Dignity Health Corporation. Details withheld due to NDA.</w:t>
            </w:r>
          </w:p>
        </w:tc>
        <w:tc>
          <w:tcPr>
            <w:tcW w:w="1548" w:type="dxa"/>
          </w:tcPr>
          <w:p w:rsidR="00D51717" w:rsidRPr="00BB637F" w:rsidRDefault="00D51717" w:rsidP="006A09D2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:rsidTr="006A09D2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595110" w:rsidRPr="00DF22FB" w:rsidRDefault="00595110" w:rsidP="00D51717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:rsidR="00447DA3" w:rsidRPr="00C43674" w:rsidRDefault="00595110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Ported the popular game "Chain reaction" to the browser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using HTML, CSS and JavaScript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:rsidR="00447DA3" w:rsidRPr="00C43674" w:rsidRDefault="007C7E36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 xml:space="preserve">Programmed </w:t>
                    </w:r>
                    <w:r w:rsidR="00595110" w:rsidRPr="00C43674">
                      <w:rPr>
                        <w:color w:val="404040" w:themeColor="text1" w:themeTint="BF"/>
                      </w:rPr>
                      <w:t>it</w:t>
                    </w:r>
                    <w:r w:rsidRPr="00C43674">
                      <w:rPr>
                        <w:color w:val="404040" w:themeColor="text1" w:themeTint="BF"/>
                      </w:rPr>
                      <w:t xml:space="preserve"> to ru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n on as many devices as possible in the smallest possible size of 6kb, with no usage of any library/framework. </w:t>
                    </w:r>
                  </w:p>
                  <w:p w:rsidR="00595110" w:rsidRPr="00CC47FB" w:rsidRDefault="003D6A04" w:rsidP="00447DA3">
                    <w:pPr>
                      <w:pStyle w:val="ListBullet"/>
                      <w:rPr>
                        <w:szCs w:val="19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Designed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the </w:t>
                    </w:r>
                    <w:r w:rsidR="00ED6721" w:rsidRPr="00C43674">
                      <w:rPr>
                        <w:color w:val="404040" w:themeColor="text1" w:themeTint="BF"/>
                      </w:rPr>
                      <w:t>g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ame </w:t>
                    </w:r>
                    <w:r w:rsidR="00F93FC4" w:rsidRPr="00C43674">
                      <w:rPr>
                        <w:color w:val="404040" w:themeColor="text1" w:themeTint="BF"/>
                      </w:rPr>
                      <w:t>to run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 offline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(</w:t>
                    </w:r>
                    <w:r w:rsidR="00595110" w:rsidRPr="00C43674">
                      <w:rPr>
                        <w:color w:val="404040" w:themeColor="text1" w:themeTint="BF"/>
                      </w:rPr>
                      <w:t>more of an app than a browser game</w:t>
                    </w:r>
                    <w:r w:rsidR="00F93FC4" w:rsidRPr="00C43674">
                      <w:rPr>
                        <w:color w:val="404040" w:themeColor="text1" w:themeTint="BF"/>
                      </w:rPr>
                      <w:t>)</w:t>
                    </w:r>
                    <w:r w:rsidR="00595110" w:rsidRPr="00C43674">
                      <w:rPr>
                        <w:color w:val="404040" w:themeColor="text1" w:themeTint="BF"/>
                      </w:rPr>
                      <w:t>.</w:t>
                    </w:r>
                  </w:p>
                </w:tc>
                <w:tc>
                  <w:tcPr>
                    <w:tcW w:w="1548" w:type="dxa"/>
                  </w:tcPr>
                  <w:p w:rsidR="00595110" w:rsidRPr="00BB637F" w:rsidRDefault="00595110" w:rsidP="00D51717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43674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:rsidR="00752C1D" w:rsidRPr="00C43674" w:rsidRDefault="00595110" w:rsidP="00F83620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Built a full blown inventory control system, complete with user authentication, adding, editing, removing items and exporting the data into other formats</w:t>
            </w:r>
            <w:r w:rsidR="003408A5" w:rsidRPr="00C43674">
              <w:rPr>
                <w:color w:val="404040" w:themeColor="text1" w:themeTint="BF"/>
              </w:rPr>
              <w:t xml:space="preserve"> </w:t>
            </w:r>
            <w:r w:rsidRPr="00C43674">
              <w:rPr>
                <w:color w:val="404040" w:themeColor="text1" w:themeTint="BF"/>
              </w:rPr>
              <w:t>(MS Excel .</w:t>
            </w:r>
            <w:proofErr w:type="spellStart"/>
            <w:r w:rsidRPr="00C43674">
              <w:rPr>
                <w:color w:val="404040" w:themeColor="text1" w:themeTint="BF"/>
              </w:rPr>
              <w:t>xls</w:t>
            </w:r>
            <w:proofErr w:type="spellEnd"/>
            <w:r w:rsidRPr="00C43674">
              <w:rPr>
                <w:color w:val="404040" w:themeColor="text1" w:themeTint="BF"/>
              </w:rPr>
              <w:t xml:space="preserve">, </w:t>
            </w:r>
            <w:proofErr w:type="spellStart"/>
            <w:r w:rsidRPr="00C43674">
              <w:rPr>
                <w:color w:val="404040" w:themeColor="text1" w:themeTint="BF"/>
              </w:rPr>
              <w:t>json</w:t>
            </w:r>
            <w:proofErr w:type="spellEnd"/>
            <w:r w:rsidRPr="00C43674">
              <w:rPr>
                <w:color w:val="404040" w:themeColor="text1" w:themeTint="BF"/>
              </w:rPr>
              <w:t xml:space="preserve">, CSV </w:t>
            </w:r>
            <w:proofErr w:type="spellStart"/>
            <w:r w:rsidRPr="00C43674">
              <w:rPr>
                <w:color w:val="404040" w:themeColor="text1" w:themeTint="BF"/>
              </w:rPr>
              <w:t>etc</w:t>
            </w:r>
            <w:proofErr w:type="spellEnd"/>
            <w:r w:rsidRPr="00C43674">
              <w:rPr>
                <w:color w:val="404040" w:themeColor="text1" w:themeTint="BF"/>
              </w:rPr>
              <w:t>) for a ceramics factory</w:t>
            </w:r>
            <w:r w:rsidR="001C6D20" w:rsidRPr="00C43674">
              <w:rPr>
                <w:color w:val="404040" w:themeColor="text1" w:themeTint="BF"/>
              </w:rPr>
              <w:t xml:space="preserve">. </w:t>
            </w:r>
          </w:p>
          <w:p w:rsidR="00595110" w:rsidRPr="0016593B" w:rsidRDefault="001C6D20" w:rsidP="00F83620">
            <w:pPr>
              <w:pStyle w:val="ListBullet"/>
              <w:rPr>
                <w:color w:val="auto"/>
              </w:rPr>
            </w:pPr>
            <w:r w:rsidRPr="00C43674">
              <w:rPr>
                <w:color w:val="404040" w:themeColor="text1" w:themeTint="BF"/>
              </w:rPr>
              <w:t>B</w:t>
            </w:r>
            <w:r w:rsidR="00F83620" w:rsidRPr="00C43674">
              <w:rPr>
                <w:color w:val="404040" w:themeColor="text1" w:themeTint="BF"/>
              </w:rPr>
              <w:t>uilt with PHP and MySQL as</w:t>
            </w:r>
            <w:r w:rsidR="00595110" w:rsidRPr="00C43674">
              <w:rPr>
                <w:color w:val="404040" w:themeColor="text1" w:themeTint="BF"/>
              </w:rPr>
              <w:t xml:space="preserve"> backend, and using JS and AJAX to give the user a responsive control system.</w:t>
            </w:r>
          </w:p>
          <w:p w:rsidR="0016593B" w:rsidRPr="00752C1D" w:rsidRDefault="0016593B" w:rsidP="00F83620">
            <w:pPr>
              <w:pStyle w:val="ListBullet"/>
              <w:rPr>
                <w:color w:val="auto"/>
              </w:rPr>
            </w:pPr>
            <w:r>
              <w:rPr>
                <w:color w:val="404040" w:themeColor="text1" w:themeTint="BF"/>
              </w:rPr>
              <w:t>Implemented a look-ahead search box using Ajax.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  <w:tr w:rsidR="00595110" w:rsidTr="00F8341D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3D4F48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/>
                <w:szCs w:val="19"/>
              </w:rPr>
            </w:pPr>
            <w:proofErr w:type="spellStart"/>
            <w:r w:rsidRPr="003D4F48">
              <w:rPr>
                <w:rFonts w:cs="Times New Roman"/>
                <w:color w:val="000000"/>
                <w:szCs w:val="19"/>
              </w:rPr>
              <w:t>Photoathon</w:t>
            </w:r>
            <w:proofErr w:type="spellEnd"/>
            <w:r w:rsidR="00AA19B3">
              <w:rPr>
                <w:rFonts w:cs="Times New Roman"/>
                <w:color w:val="000000"/>
                <w:szCs w:val="19"/>
              </w:rPr>
              <w:t xml:space="preserve"> - </w:t>
            </w:r>
            <w:r w:rsidR="00AA19B3">
              <w:rPr>
                <w:rFonts w:cs="Times New Roman"/>
                <w:color w:val="666666"/>
                <w:szCs w:val="19"/>
              </w:rPr>
              <w:t>www.photoathon.in</w:t>
            </w:r>
          </w:p>
          <w:p w:rsidR="00B0487E" w:rsidRPr="00C43674" w:rsidRDefault="00CD00E3" w:rsidP="00B0487E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</w:t>
            </w:r>
            <w:r w:rsidR="00595110" w:rsidRPr="00C43674">
              <w:rPr>
                <w:color w:val="404040" w:themeColor="text1" w:themeTint="BF"/>
              </w:rPr>
              <w:t>reated</w:t>
            </w:r>
            <w:r w:rsidRPr="00C43674">
              <w:rPr>
                <w:color w:val="404040" w:themeColor="text1" w:themeTint="BF"/>
              </w:rPr>
              <w:t xml:space="preserve"> website</w:t>
            </w:r>
            <w:r w:rsidR="00B0487E" w:rsidRPr="00C43674">
              <w:rPr>
                <w:color w:val="404040" w:themeColor="text1" w:themeTint="BF"/>
              </w:rPr>
              <w:t xml:space="preserve"> for </w:t>
            </w:r>
            <w:r w:rsidR="00595110" w:rsidRPr="00C43674">
              <w:rPr>
                <w:color w:val="404040" w:themeColor="text1" w:themeTint="BF"/>
              </w:rPr>
              <w:t xml:space="preserve">Photography contest headed </w:t>
            </w:r>
            <w:r w:rsidR="00B0487E" w:rsidRPr="00C43674">
              <w:rPr>
                <w:color w:val="404040" w:themeColor="text1" w:themeTint="BF"/>
              </w:rPr>
              <w:t>by leading cinematographers in</w:t>
            </w:r>
            <w:r w:rsidR="00595110" w:rsidRPr="00C43674">
              <w:rPr>
                <w:color w:val="404040" w:themeColor="text1" w:themeTint="BF"/>
              </w:rPr>
              <w:t xml:space="preserve"> the Indian Film</w:t>
            </w:r>
            <w:r w:rsidR="00D51717" w:rsidRPr="00C43674">
              <w:rPr>
                <w:color w:val="404040" w:themeColor="text1" w:themeTint="BF"/>
              </w:rPr>
              <w:t xml:space="preserve"> </w:t>
            </w:r>
            <w:r w:rsidR="00595110" w:rsidRPr="00C43674">
              <w:rPr>
                <w:color w:val="404040" w:themeColor="text1" w:themeTint="BF"/>
              </w:rPr>
              <w:t>Industry</w:t>
            </w:r>
            <w:r w:rsidR="00B0487E" w:rsidRPr="00C43674">
              <w:rPr>
                <w:color w:val="404040" w:themeColor="text1" w:themeTint="BF"/>
              </w:rPr>
              <w:t>.</w:t>
            </w:r>
            <w:r w:rsidR="00595110" w:rsidRPr="00C43674">
              <w:rPr>
                <w:color w:val="404040" w:themeColor="text1" w:themeTint="BF"/>
              </w:rPr>
              <w:t xml:space="preserve"> </w:t>
            </w:r>
          </w:p>
          <w:p w:rsidR="00595110" w:rsidRPr="003D4F48" w:rsidRDefault="00595110" w:rsidP="00B0487E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Conceptualized and designed </w:t>
            </w:r>
            <w:r w:rsidR="00CD00E3" w:rsidRPr="00C43674">
              <w:rPr>
                <w:color w:val="404040" w:themeColor="text1" w:themeTint="BF"/>
              </w:rPr>
              <w:t>the site using</w:t>
            </w:r>
            <w:r w:rsidRPr="00C43674">
              <w:rPr>
                <w:color w:val="404040" w:themeColor="text1" w:themeTint="BF"/>
              </w:rPr>
              <w:t xml:space="preserve"> </w:t>
            </w:r>
            <w:proofErr w:type="spellStart"/>
            <w:r w:rsidRPr="00C43674">
              <w:rPr>
                <w:color w:val="404040" w:themeColor="text1" w:themeTint="BF"/>
              </w:rPr>
              <w:t>JQueryUI</w:t>
            </w:r>
            <w:proofErr w:type="spellEnd"/>
            <w:r w:rsidRPr="00C43674">
              <w:rPr>
                <w:color w:val="404040" w:themeColor="text1" w:themeTint="BF"/>
              </w:rPr>
              <w:t xml:space="preserve"> and Supersized.js.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Nov 2013 - Jan 2014</w:t>
            </w:r>
          </w:p>
        </w:tc>
      </w:tr>
    </w:tbl>
    <w:p w:rsidR="00A150C4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96427F" w:rsidTr="00B9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Default="0096427F" w:rsidP="0096427F"/>
        </w:tc>
        <w:tc>
          <w:tcPr>
            <w:tcW w:w="1548" w:type="dxa"/>
          </w:tcPr>
          <w:p w:rsidR="0096427F" w:rsidRPr="00BB637F" w:rsidRDefault="0096427F" w:rsidP="00964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sdt>
        <w:sdtPr>
          <w:rPr>
            <w:b w:val="0"/>
            <w:bCs w:val="0"/>
            <w:color w:val="auto"/>
          </w:rPr>
          <w:id w:val="-114418917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693077924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96427F" w:rsidTr="00B947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96427F" w:rsidRPr="00FB6F88" w:rsidRDefault="00320AEA" w:rsidP="0096427F">
                    <w:pPr>
                      <w:rPr>
                        <w:b w:val="0"/>
                        <w:color w:val="auto"/>
                      </w:rPr>
                    </w:pPr>
                    <w:r>
                      <w:rPr>
                        <w:color w:val="auto"/>
                      </w:rPr>
                      <w:t>Thesis</w:t>
                    </w:r>
                    <w:r w:rsidR="0096427F" w:rsidRPr="00FB6F88">
                      <w:rPr>
                        <w:color w:val="auto"/>
                      </w:rPr>
                      <w:t xml:space="preserve"> Advisor,  </w:t>
                    </w:r>
                    <w:r w:rsidR="0096427F" w:rsidRPr="00947292">
                      <w:rPr>
                        <w:i/>
                        <w:color w:val="auto"/>
                      </w:rPr>
                      <w:t>Arizona State University</w:t>
                    </w:r>
                  </w:p>
                  <w:p w:rsidR="0096427F" w:rsidRDefault="0096427F" w:rsidP="00B5391C">
                    <w:pPr>
                      <w:pStyle w:val="ListBullet"/>
                    </w:pPr>
                    <w:r w:rsidRPr="00C43674">
                      <w:rPr>
                        <w:color w:val="404040" w:themeColor="text1" w:themeTint="BF"/>
                      </w:rPr>
                      <w:t>Serv</w:t>
                    </w:r>
                    <w:r w:rsidR="00B5391C" w:rsidRPr="00C43674">
                      <w:rPr>
                        <w:color w:val="404040" w:themeColor="text1" w:themeTint="BF"/>
                      </w:rPr>
                      <w:t>ed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as the </w:t>
                    </w:r>
                    <w:r w:rsidR="00320AEA" w:rsidRPr="00C43674">
                      <w:rPr>
                        <w:color w:val="404040" w:themeColor="text1" w:themeTint="BF"/>
                      </w:rPr>
                      <w:t>thesis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advisor to an undergrad student.</w:t>
                    </w:r>
                  </w:p>
                </w:tc>
                <w:tc>
                  <w:tcPr>
                    <w:tcW w:w="1548" w:type="dxa"/>
                  </w:tcPr>
                  <w:p w:rsidR="0096427F" w:rsidRPr="00BB637F" w:rsidRDefault="00C7785E" w:rsidP="0096427F">
                    <w:pPr>
                      <w:pStyle w:val="Date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Fall 2014</w:t>
                    </w:r>
                  </w:p>
                </w:tc>
              </w:tr>
            </w:sdtContent>
          </w:sdt>
        </w:sdtContent>
      </w:sdt>
      <w:tr w:rsidR="0096427F" w:rsidTr="00B9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FB6F88" w:rsidRDefault="0096427F" w:rsidP="0096427F">
            <w:pPr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</w:p>
          <w:p w:rsidR="0096427F" w:rsidRPr="00EE1524" w:rsidRDefault="00115EFB" w:rsidP="00115EFB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Evaluated and graded </w:t>
            </w:r>
            <w:r w:rsidR="0096427F" w:rsidRPr="00C43674">
              <w:rPr>
                <w:color w:val="404040" w:themeColor="text1" w:themeTint="BF"/>
              </w:rPr>
              <w:t>the projects</w:t>
            </w:r>
            <w:r w:rsidRPr="00C43674">
              <w:rPr>
                <w:color w:val="404040" w:themeColor="text1" w:themeTint="BF"/>
              </w:rPr>
              <w:t xml:space="preserve"> done by undergrads for the Capstone Project I</w:t>
            </w:r>
            <w:r w:rsidR="0096427F" w:rsidRPr="00C43674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:rsidR="0096427F" w:rsidRPr="00BB637F" w:rsidRDefault="00C7785E" w:rsidP="0096427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tr w:rsidR="0096427F" w:rsidTr="00B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0F5EA0" w:rsidRDefault="0096427F" w:rsidP="0096427F">
            <w:pPr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proofErr w:type="spellStart"/>
            <w:r w:rsidRPr="000F5EA0">
              <w:rPr>
                <w:rStyle w:val="Emphasis"/>
                <w:color w:val="auto"/>
                <w:szCs w:val="19"/>
              </w:rPr>
              <w:t>Webgyor</w:t>
            </w:r>
            <w:proofErr w:type="spellEnd"/>
            <w:r w:rsidRPr="000F5EA0">
              <w:rPr>
                <w:rStyle w:val="Emphasis"/>
                <w:color w:val="auto"/>
                <w:szCs w:val="19"/>
              </w:rPr>
              <w:t xml:space="preserve"> Waves, Inc.</w:t>
            </w:r>
          </w:p>
          <w:p w:rsidR="004C4E99" w:rsidRPr="00C43674" w:rsidRDefault="0096427F" w:rsidP="004C4E99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 xml:space="preserve">Co-founded the startup, </w:t>
            </w:r>
            <w:proofErr w:type="spellStart"/>
            <w:r w:rsidRPr="00C43674">
              <w:rPr>
                <w:color w:val="404040" w:themeColor="text1" w:themeTint="BF"/>
              </w:rPr>
              <w:t>Webgyor</w:t>
            </w:r>
            <w:proofErr w:type="spellEnd"/>
            <w:r w:rsidRPr="00C43674">
              <w:rPr>
                <w:color w:val="404040" w:themeColor="text1" w:themeTint="BF"/>
              </w:rPr>
              <w:t xml:space="preserve"> Waves in my 3</w:t>
            </w:r>
            <w:r w:rsidRPr="00C43674">
              <w:rPr>
                <w:color w:val="404040" w:themeColor="text1" w:themeTint="BF"/>
                <w:vertAlign w:val="superscript"/>
              </w:rPr>
              <w:t>rd</w:t>
            </w:r>
            <w:r w:rsidRPr="00C43674">
              <w:rPr>
                <w:color w:val="404040" w:themeColor="text1" w:themeTint="BF"/>
              </w:rPr>
              <w:t xml:space="preserve"> year of underg</w:t>
            </w:r>
            <w:r w:rsidR="004C4E99" w:rsidRPr="00C43674">
              <w:rPr>
                <w:color w:val="404040" w:themeColor="text1" w:themeTint="BF"/>
              </w:rPr>
              <w:t>rad along with 5 other students.</w:t>
            </w:r>
          </w:p>
          <w:p w:rsidR="0096427F" w:rsidRPr="00C508C2" w:rsidRDefault="004C4E99" w:rsidP="004C4E99">
            <w:pPr>
              <w:pStyle w:val="ListBullet"/>
            </w:pPr>
            <w:r w:rsidRPr="00C43674">
              <w:rPr>
                <w:color w:val="404040" w:themeColor="text1" w:themeTint="BF"/>
              </w:rPr>
              <w:t>Developed</w:t>
            </w:r>
            <w:r w:rsidR="0096427F" w:rsidRPr="00C43674">
              <w:rPr>
                <w:color w:val="404040" w:themeColor="text1" w:themeTint="BF"/>
              </w:rPr>
              <w:t xml:space="preserve"> websites and web apps – Shopping carts, Inventory Managem</w:t>
            </w:r>
            <w:r w:rsidR="00F46E28">
              <w:rPr>
                <w:color w:val="404040" w:themeColor="text1" w:themeTint="BF"/>
              </w:rPr>
              <w:t xml:space="preserve">ent Systems, Portfolio Websites using HTML, CSS, JavaScript, </w:t>
            </w:r>
            <w:r w:rsidR="009A0B88">
              <w:rPr>
                <w:color w:val="404040" w:themeColor="text1" w:themeTint="BF"/>
              </w:rPr>
              <w:t xml:space="preserve">AJAX, </w:t>
            </w:r>
            <w:r w:rsidR="00F46E28">
              <w:rPr>
                <w:color w:val="404040" w:themeColor="text1" w:themeTint="BF"/>
              </w:rPr>
              <w:t>PHP and MySQL.</w:t>
            </w:r>
          </w:p>
        </w:tc>
        <w:tc>
          <w:tcPr>
            <w:tcW w:w="1548" w:type="dxa"/>
          </w:tcPr>
          <w:p w:rsidR="0096427F" w:rsidRPr="00BB637F" w:rsidRDefault="0096427F" w:rsidP="0096427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Jan 2013 - Present </w:t>
            </w:r>
          </w:p>
        </w:tc>
      </w:tr>
    </w:tbl>
    <w:p w:rsidR="005A0642" w:rsidRPr="00BC1B40" w:rsidRDefault="001954FB" w:rsidP="00C16BF9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/>
        </w:tc>
        <w:tc>
          <w:tcPr>
            <w:tcW w:w="0" w:type="auto"/>
          </w:tcPr>
          <w:p w:rsidR="005E211B" w:rsidRDefault="005E211B" w:rsidP="005E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2C627C">
            <w:pPr>
              <w:spacing w:line="228" w:lineRule="auto"/>
              <w:rPr>
                <w:rStyle w:val="Emphasis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DC264B" w:rsidRDefault="005E211B" w:rsidP="002C627C">
            <w:pPr>
              <w:spacing w:line="228" w:lineRule="auto"/>
              <w:rPr>
                <w:i/>
              </w:rPr>
            </w:pPr>
            <w:r w:rsidRPr="00DC264B">
              <w:rPr>
                <w:rStyle w:val="Emphasis"/>
                <w:i w:val="0"/>
              </w:rPr>
              <w:t>S</w:t>
            </w:r>
            <w:r>
              <w:rPr>
                <w:rStyle w:val="Emphasis"/>
                <w:i w:val="0"/>
              </w:rPr>
              <w:t>elected out of 113 Students.</w:t>
            </w:r>
          </w:p>
        </w:tc>
        <w:tc>
          <w:tcPr>
            <w:tcW w:w="0" w:type="auto"/>
          </w:tcPr>
          <w:p w:rsidR="005E211B" w:rsidRPr="005A743B" w:rsidRDefault="005E211B" w:rsidP="002C627C">
            <w:pPr>
              <w:pStyle w:val="Date"/>
              <w:spacing w:after="0"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2C627C">
            <w:pPr>
              <w:spacing w:line="228" w:lineRule="auto"/>
              <w:rPr>
                <w:rStyle w:val="Emphasis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AA1B56" w:rsidRDefault="005E211B" w:rsidP="002C627C">
            <w:pPr>
              <w:spacing w:line="228" w:lineRule="auto"/>
              <w:rPr>
                <w:i/>
              </w:rPr>
            </w:pPr>
            <w:r w:rsidRPr="00AA1B56">
              <w:rPr>
                <w:rStyle w:val="Emphasis"/>
                <w:i w:val="0"/>
              </w:rPr>
              <w:t>Sel</w:t>
            </w:r>
            <w:r>
              <w:rPr>
                <w:rStyle w:val="Emphasis"/>
                <w:i w:val="0"/>
              </w:rPr>
              <w:t>ected out of 48 projects.</w:t>
            </w:r>
          </w:p>
        </w:tc>
        <w:tc>
          <w:tcPr>
            <w:tcW w:w="0" w:type="auto"/>
          </w:tcPr>
          <w:p w:rsidR="005E211B" w:rsidRPr="005A743B" w:rsidRDefault="005E211B" w:rsidP="002C627C">
            <w:pPr>
              <w:pStyle w:val="Date"/>
              <w:spacing w:after="0"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2C627C">
            <w:pPr>
              <w:spacing w:line="228" w:lineRule="auto"/>
              <w:rPr>
                <w:rStyle w:val="Emphasis"/>
              </w:rPr>
            </w:pPr>
            <w:r w:rsidRPr="007218B4">
              <w:rPr>
                <w:rStyle w:val="Emphasis"/>
                <w:i w:val="0"/>
                <w:color w:val="auto"/>
              </w:rPr>
              <w:t>Won 1</w:t>
            </w:r>
            <w:r w:rsidRPr="007218B4">
              <w:rPr>
                <w:rStyle w:val="Emphasis"/>
                <w:i w:val="0"/>
                <w:color w:val="auto"/>
                <w:vertAlign w:val="superscript"/>
              </w:rPr>
              <w:t>st</w:t>
            </w:r>
            <w:r w:rsidRPr="007218B4">
              <w:rPr>
                <w:rStyle w:val="Emphasis"/>
                <w:i w:val="0"/>
                <w:color w:val="auto"/>
              </w:rPr>
              <w:t xml:space="preserve"> place and a trip to Japan in “Talk your way to Japan” Contest</w:t>
            </w:r>
            <w:r>
              <w:rPr>
                <w:rStyle w:val="Emphasis"/>
                <w:i w:val="0"/>
              </w:rPr>
              <w:t xml:space="preserve">, </w:t>
            </w:r>
            <w:proofErr w:type="spellStart"/>
            <w:r w:rsidRPr="007218B4">
              <w:rPr>
                <w:rStyle w:val="Emphasis"/>
              </w:rPr>
              <w:t>Hiyoshi</w:t>
            </w:r>
            <w:proofErr w:type="spellEnd"/>
            <w:r w:rsidRPr="007218B4">
              <w:rPr>
                <w:rStyle w:val="Emphasis"/>
              </w:rPr>
              <w:t xml:space="preserve"> Corporation</w:t>
            </w:r>
            <w:r>
              <w:rPr>
                <w:rStyle w:val="Emphasis"/>
              </w:rPr>
              <w:t>.</w:t>
            </w:r>
          </w:p>
          <w:p w:rsidR="005E211B" w:rsidRPr="00991385" w:rsidRDefault="005E211B" w:rsidP="002C627C">
            <w:pPr>
              <w:spacing w:line="228" w:lineRule="auto"/>
              <w:rPr>
                <w:iCs/>
                <w:color w:val="404040" w:themeColor="text1" w:themeTint="BF"/>
              </w:rPr>
            </w:pPr>
            <w:r w:rsidRPr="007218B4">
              <w:rPr>
                <w:rStyle w:val="Emphasis"/>
                <w:i w:val="0"/>
              </w:rPr>
              <w:t>Selected out of 126 other participants from all over the st</w:t>
            </w:r>
            <w:bookmarkStart w:id="0" w:name="_GoBack"/>
            <w:bookmarkEnd w:id="0"/>
            <w:r w:rsidRPr="007218B4">
              <w:rPr>
                <w:rStyle w:val="Emphasis"/>
                <w:i w:val="0"/>
              </w:rPr>
              <w:t>ate.</w:t>
            </w:r>
          </w:p>
        </w:tc>
        <w:tc>
          <w:tcPr>
            <w:tcW w:w="0" w:type="auto"/>
          </w:tcPr>
          <w:p w:rsidR="005E211B" w:rsidRPr="005A743B" w:rsidRDefault="005E211B" w:rsidP="002C627C">
            <w:pPr>
              <w:pStyle w:val="Date"/>
              <w:spacing w:after="0"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Nov 2013</w:t>
            </w:r>
          </w:p>
        </w:tc>
      </w:tr>
      <w:tr w:rsidR="005E211B" w:rsidTr="00F834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100007" w:rsidRDefault="005E211B" w:rsidP="002C627C">
            <w:pPr>
              <w:spacing w:line="228" w:lineRule="auto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 xml:space="preserve">in events like Web Designing(17), Debugging/Coding (7), Tech Quiz(9), Paper Presentations (9) </w:t>
            </w:r>
            <w:proofErr w:type="spellStart"/>
            <w:r w:rsidRPr="00BA5A13">
              <w:rPr>
                <w:rStyle w:val="Emphasis"/>
                <w:i w:val="0"/>
              </w:rPr>
              <w:t>etc</w:t>
            </w:r>
            <w:proofErr w:type="spellEnd"/>
          </w:p>
        </w:tc>
        <w:tc>
          <w:tcPr>
            <w:tcW w:w="0" w:type="auto"/>
          </w:tcPr>
          <w:p w:rsidR="005E211B" w:rsidRDefault="005E211B" w:rsidP="002C627C">
            <w:pPr>
              <w:pStyle w:val="Date"/>
              <w:spacing w:after="0"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:rsidR="00963AF9" w:rsidRPr="00BC1B40" w:rsidRDefault="00963AF9" w:rsidP="00963A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:rsidTr="00F8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HTML, CSS, JavaScript, AJAX, PHP, MySQL, C, C++, Java, XML, LESS, Node.js, Android App </w:t>
            </w:r>
            <w:proofErr w:type="spellStart"/>
            <w:r w:rsidRPr="00F41F0B">
              <w:rPr>
                <w:color w:val="404040" w:themeColor="text1" w:themeTint="BF"/>
              </w:rPr>
              <w:t>Dev</w:t>
            </w:r>
            <w:proofErr w:type="spellEnd"/>
            <w:r w:rsidRPr="00F41F0B">
              <w:rPr>
                <w:color w:val="404040" w:themeColor="text1" w:themeTint="BF"/>
              </w:rPr>
              <w:t xml:space="preserve">, Python, </w:t>
            </w:r>
            <w:proofErr w:type="spellStart"/>
            <w:r w:rsidRPr="00F41F0B">
              <w:rPr>
                <w:color w:val="404040" w:themeColor="text1" w:themeTint="BF"/>
              </w:rPr>
              <w:t>Clojure</w:t>
            </w:r>
            <w:proofErr w:type="spellEnd"/>
            <w:r w:rsidRPr="00F41F0B">
              <w:rPr>
                <w:color w:val="404040" w:themeColor="text1" w:themeTint="BF"/>
              </w:rPr>
              <w:t>.</w:t>
            </w:r>
          </w:p>
          <w:p w:rsidR="00433F13" w:rsidRPr="00E737FF" w:rsidRDefault="00963AF9" w:rsidP="006A09D2"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proofErr w:type="spellStart"/>
            <w:r w:rsidRPr="00F41F0B">
              <w:rPr>
                <w:color w:val="404040" w:themeColor="text1" w:themeTint="BF"/>
              </w:rPr>
              <w:t>jQuery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 w:rsidR="00C84539">
              <w:rPr>
                <w:color w:val="404040" w:themeColor="text1" w:themeTint="BF"/>
              </w:rPr>
              <w:t xml:space="preserve">, </w:t>
            </w:r>
            <w:proofErr w:type="spellStart"/>
            <w:r w:rsidR="00C84539">
              <w:rPr>
                <w:color w:val="404040" w:themeColor="text1" w:themeTint="BF"/>
              </w:rPr>
              <w:t>AngularJS</w:t>
            </w:r>
            <w:proofErr w:type="spellEnd"/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:rsidR="005A0642" w:rsidRPr="00393723" w:rsidRDefault="005A0642" w:rsidP="00393723">
      <w:pPr>
        <w:rPr>
          <w:sz w:val="2"/>
          <w:szCs w:val="2"/>
        </w:rPr>
      </w:pPr>
    </w:p>
    <w:sectPr w:rsidR="005A0642" w:rsidRPr="00393723" w:rsidSect="00685DE9">
      <w:footerReference w:type="default" r:id="rId10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265" w:rsidRDefault="00405265">
      <w:pPr>
        <w:spacing w:after="0"/>
      </w:pPr>
      <w:r>
        <w:separator/>
      </w:r>
    </w:p>
    <w:p w:rsidR="00405265" w:rsidRDefault="00405265"/>
  </w:endnote>
  <w:endnote w:type="continuationSeparator" w:id="0">
    <w:p w:rsidR="00405265" w:rsidRDefault="00405265">
      <w:pPr>
        <w:spacing w:after="0"/>
      </w:pPr>
      <w:r>
        <w:continuationSeparator/>
      </w:r>
    </w:p>
    <w:p w:rsidR="00405265" w:rsidRDefault="00405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9A" w:rsidRDefault="001006A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C627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265" w:rsidRDefault="00405265">
      <w:pPr>
        <w:spacing w:after="0"/>
      </w:pPr>
      <w:r>
        <w:separator/>
      </w:r>
    </w:p>
    <w:p w:rsidR="00405265" w:rsidRDefault="00405265"/>
  </w:footnote>
  <w:footnote w:type="continuationSeparator" w:id="0">
    <w:p w:rsidR="00405265" w:rsidRDefault="00405265">
      <w:pPr>
        <w:spacing w:after="0"/>
      </w:pPr>
      <w:r>
        <w:continuationSeparator/>
      </w:r>
    </w:p>
    <w:p w:rsidR="00405265" w:rsidRDefault="0040526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BA4A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43D8D"/>
    <w:rsid w:val="00052CEE"/>
    <w:rsid w:val="000732E3"/>
    <w:rsid w:val="00082F10"/>
    <w:rsid w:val="000B390D"/>
    <w:rsid w:val="000B571F"/>
    <w:rsid w:val="000F55B7"/>
    <w:rsid w:val="000F5782"/>
    <w:rsid w:val="000F5EA0"/>
    <w:rsid w:val="00100007"/>
    <w:rsid w:val="001006A7"/>
    <w:rsid w:val="00115EFB"/>
    <w:rsid w:val="00122956"/>
    <w:rsid w:val="00127B47"/>
    <w:rsid w:val="00162DF6"/>
    <w:rsid w:val="0016593B"/>
    <w:rsid w:val="0017097C"/>
    <w:rsid w:val="0017558E"/>
    <w:rsid w:val="00192ADB"/>
    <w:rsid w:val="00193D07"/>
    <w:rsid w:val="00193D37"/>
    <w:rsid w:val="001954FB"/>
    <w:rsid w:val="001A09E8"/>
    <w:rsid w:val="001B2143"/>
    <w:rsid w:val="001B5167"/>
    <w:rsid w:val="001B5357"/>
    <w:rsid w:val="001C6D20"/>
    <w:rsid w:val="001D17EA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11C1"/>
    <w:rsid w:val="002C2A1E"/>
    <w:rsid w:val="002C5421"/>
    <w:rsid w:val="002C627C"/>
    <w:rsid w:val="00300C17"/>
    <w:rsid w:val="003203D9"/>
    <w:rsid w:val="00320AEA"/>
    <w:rsid w:val="003335C6"/>
    <w:rsid w:val="003350EF"/>
    <w:rsid w:val="003408A5"/>
    <w:rsid w:val="00393723"/>
    <w:rsid w:val="003B5029"/>
    <w:rsid w:val="003C6971"/>
    <w:rsid w:val="003D4F48"/>
    <w:rsid w:val="003D6A04"/>
    <w:rsid w:val="003E609F"/>
    <w:rsid w:val="003F1972"/>
    <w:rsid w:val="003F30C1"/>
    <w:rsid w:val="00405265"/>
    <w:rsid w:val="004211D7"/>
    <w:rsid w:val="00433F13"/>
    <w:rsid w:val="00447DA3"/>
    <w:rsid w:val="00450544"/>
    <w:rsid w:val="00470AF5"/>
    <w:rsid w:val="00481F5D"/>
    <w:rsid w:val="00497F48"/>
    <w:rsid w:val="004A73AC"/>
    <w:rsid w:val="004B0F66"/>
    <w:rsid w:val="004C1532"/>
    <w:rsid w:val="004C1CDF"/>
    <w:rsid w:val="004C4E99"/>
    <w:rsid w:val="004D07F0"/>
    <w:rsid w:val="004F25B6"/>
    <w:rsid w:val="00505BFA"/>
    <w:rsid w:val="00506723"/>
    <w:rsid w:val="00512EB0"/>
    <w:rsid w:val="00527376"/>
    <w:rsid w:val="00533F7D"/>
    <w:rsid w:val="00542653"/>
    <w:rsid w:val="0055683B"/>
    <w:rsid w:val="0056104A"/>
    <w:rsid w:val="00574E6F"/>
    <w:rsid w:val="00577D7D"/>
    <w:rsid w:val="00593F78"/>
    <w:rsid w:val="00595110"/>
    <w:rsid w:val="005A0642"/>
    <w:rsid w:val="005A7067"/>
    <w:rsid w:val="005A743B"/>
    <w:rsid w:val="005B161A"/>
    <w:rsid w:val="005B2384"/>
    <w:rsid w:val="005E07E4"/>
    <w:rsid w:val="005E211B"/>
    <w:rsid w:val="005E467E"/>
    <w:rsid w:val="00604710"/>
    <w:rsid w:val="00606220"/>
    <w:rsid w:val="0063242A"/>
    <w:rsid w:val="00635E4B"/>
    <w:rsid w:val="00663396"/>
    <w:rsid w:val="006816B7"/>
    <w:rsid w:val="00685DE9"/>
    <w:rsid w:val="006910CA"/>
    <w:rsid w:val="00694655"/>
    <w:rsid w:val="006E6CB4"/>
    <w:rsid w:val="006F2F32"/>
    <w:rsid w:val="007218B4"/>
    <w:rsid w:val="00734C71"/>
    <w:rsid w:val="00742D9D"/>
    <w:rsid w:val="00752C1D"/>
    <w:rsid w:val="00754792"/>
    <w:rsid w:val="00764210"/>
    <w:rsid w:val="007914BE"/>
    <w:rsid w:val="007A2DC5"/>
    <w:rsid w:val="007C7E36"/>
    <w:rsid w:val="008147F2"/>
    <w:rsid w:val="00835587"/>
    <w:rsid w:val="0084701D"/>
    <w:rsid w:val="00887E3F"/>
    <w:rsid w:val="008C2C0B"/>
    <w:rsid w:val="008C38B8"/>
    <w:rsid w:val="008D2288"/>
    <w:rsid w:val="008D26E7"/>
    <w:rsid w:val="008D57FA"/>
    <w:rsid w:val="008E391C"/>
    <w:rsid w:val="008E438A"/>
    <w:rsid w:val="008F7C6E"/>
    <w:rsid w:val="00922DEC"/>
    <w:rsid w:val="009320B5"/>
    <w:rsid w:val="00946B13"/>
    <w:rsid w:val="00947292"/>
    <w:rsid w:val="009622FB"/>
    <w:rsid w:val="00963AF9"/>
    <w:rsid w:val="0096427F"/>
    <w:rsid w:val="009657A9"/>
    <w:rsid w:val="0098725B"/>
    <w:rsid w:val="00991385"/>
    <w:rsid w:val="009A0B88"/>
    <w:rsid w:val="009D3497"/>
    <w:rsid w:val="009D4CA9"/>
    <w:rsid w:val="009F36BE"/>
    <w:rsid w:val="009F6429"/>
    <w:rsid w:val="00A150C4"/>
    <w:rsid w:val="00A36904"/>
    <w:rsid w:val="00A477A9"/>
    <w:rsid w:val="00A5693E"/>
    <w:rsid w:val="00A608B1"/>
    <w:rsid w:val="00A7733E"/>
    <w:rsid w:val="00A80EB7"/>
    <w:rsid w:val="00A866BB"/>
    <w:rsid w:val="00A905C5"/>
    <w:rsid w:val="00AA19B3"/>
    <w:rsid w:val="00AA1B56"/>
    <w:rsid w:val="00AB7611"/>
    <w:rsid w:val="00AC0238"/>
    <w:rsid w:val="00AC2A9A"/>
    <w:rsid w:val="00AE3CFD"/>
    <w:rsid w:val="00AE6741"/>
    <w:rsid w:val="00AF0B21"/>
    <w:rsid w:val="00AF4F64"/>
    <w:rsid w:val="00B0487E"/>
    <w:rsid w:val="00B129E5"/>
    <w:rsid w:val="00B1768A"/>
    <w:rsid w:val="00B211BA"/>
    <w:rsid w:val="00B26270"/>
    <w:rsid w:val="00B41B9F"/>
    <w:rsid w:val="00B44670"/>
    <w:rsid w:val="00B5199A"/>
    <w:rsid w:val="00B5391C"/>
    <w:rsid w:val="00B65A79"/>
    <w:rsid w:val="00B94794"/>
    <w:rsid w:val="00B96C02"/>
    <w:rsid w:val="00BA5A13"/>
    <w:rsid w:val="00BB637F"/>
    <w:rsid w:val="00BC1B40"/>
    <w:rsid w:val="00BC48E6"/>
    <w:rsid w:val="00BC7A32"/>
    <w:rsid w:val="00BE0891"/>
    <w:rsid w:val="00BE4FB7"/>
    <w:rsid w:val="00C16BF9"/>
    <w:rsid w:val="00C1704C"/>
    <w:rsid w:val="00C20BB8"/>
    <w:rsid w:val="00C217D8"/>
    <w:rsid w:val="00C22A9C"/>
    <w:rsid w:val="00C2563D"/>
    <w:rsid w:val="00C27452"/>
    <w:rsid w:val="00C4171A"/>
    <w:rsid w:val="00C43674"/>
    <w:rsid w:val="00C508C2"/>
    <w:rsid w:val="00C7785E"/>
    <w:rsid w:val="00C81138"/>
    <w:rsid w:val="00C84539"/>
    <w:rsid w:val="00CA1E37"/>
    <w:rsid w:val="00CC47FB"/>
    <w:rsid w:val="00CC745B"/>
    <w:rsid w:val="00CC7E9F"/>
    <w:rsid w:val="00CD00E3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A61"/>
    <w:rsid w:val="00DA5DCD"/>
    <w:rsid w:val="00DB43AD"/>
    <w:rsid w:val="00DC264B"/>
    <w:rsid w:val="00DC5D7C"/>
    <w:rsid w:val="00DF22FB"/>
    <w:rsid w:val="00E02460"/>
    <w:rsid w:val="00E13C67"/>
    <w:rsid w:val="00E27FAA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B5B2E"/>
    <w:rsid w:val="00EC5B91"/>
    <w:rsid w:val="00ED4A09"/>
    <w:rsid w:val="00ED5D1B"/>
    <w:rsid w:val="00ED6721"/>
    <w:rsid w:val="00EE1524"/>
    <w:rsid w:val="00EE210D"/>
    <w:rsid w:val="00EE395B"/>
    <w:rsid w:val="00EE78C2"/>
    <w:rsid w:val="00EF5B09"/>
    <w:rsid w:val="00F04DAE"/>
    <w:rsid w:val="00F109BB"/>
    <w:rsid w:val="00F208C5"/>
    <w:rsid w:val="00F26461"/>
    <w:rsid w:val="00F27D6F"/>
    <w:rsid w:val="00F32371"/>
    <w:rsid w:val="00F41F0B"/>
    <w:rsid w:val="00F46E28"/>
    <w:rsid w:val="00F5416C"/>
    <w:rsid w:val="00F57175"/>
    <w:rsid w:val="00F8341D"/>
    <w:rsid w:val="00F83620"/>
    <w:rsid w:val="00F93FC4"/>
    <w:rsid w:val="00FB6F88"/>
    <w:rsid w:val="00FE3B0E"/>
    <w:rsid w:val="00FF08E1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iprash1993@yahoo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196938"/>
    <w:rsid w:val="003A05A3"/>
    <w:rsid w:val="003E38CD"/>
    <w:rsid w:val="00546EAB"/>
    <w:rsid w:val="00586F55"/>
    <w:rsid w:val="005A50DE"/>
    <w:rsid w:val="00632D70"/>
    <w:rsid w:val="0077782F"/>
    <w:rsid w:val="00994734"/>
    <w:rsid w:val="00A17AE0"/>
    <w:rsid w:val="00A4341A"/>
    <w:rsid w:val="00A50596"/>
    <w:rsid w:val="00BA6AB7"/>
    <w:rsid w:val="00BC66A5"/>
    <w:rsid w:val="00C635C7"/>
    <w:rsid w:val="00D01ACA"/>
    <w:rsid w:val="00D0356A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1552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</dc:creator>
  <cp:lastModifiedBy>Sai</cp:lastModifiedBy>
  <cp:revision>280</cp:revision>
  <cp:lastPrinted>2014-12-13T22:09:00Z</cp:lastPrinted>
  <dcterms:created xsi:type="dcterms:W3CDTF">2014-11-18T09:10:00Z</dcterms:created>
  <dcterms:modified xsi:type="dcterms:W3CDTF">2014-12-20T08:19:00Z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