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04040" w:themeColor="text1" w:themeTint="BF"/>
          <w:sz w:val="44"/>
          <w:szCs w:val="44"/>
        </w:rPr>
        <w:alias w:val="Author"/>
        <w:tag w:val=""/>
        <w:id w:val="1246310863"/>
        <w:placeholder>
          <w:docPart w:val="1E8226C760D24AD0A0726C976EE88E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AC2A9A" w:rsidRPr="00C22A9C" w:rsidRDefault="004211D7">
          <w:pPr>
            <w:pStyle w:val="Title"/>
            <w:rPr>
              <w:color w:val="404040" w:themeColor="text1" w:themeTint="BF"/>
              <w:sz w:val="44"/>
              <w:szCs w:val="44"/>
            </w:rPr>
          </w:pPr>
          <w:r w:rsidRPr="00C22A9C">
            <w:rPr>
              <w:color w:val="404040" w:themeColor="text1" w:themeTint="BF"/>
              <w:sz w:val="44"/>
              <w:szCs w:val="44"/>
            </w:rPr>
            <w:t>Sai Prashanth C</w:t>
          </w:r>
          <w:r w:rsidR="008D57FA" w:rsidRPr="00C22A9C">
            <w:rPr>
              <w:color w:val="404040" w:themeColor="text1" w:themeTint="BF"/>
              <w:sz w:val="44"/>
              <w:szCs w:val="44"/>
            </w:rPr>
            <w:t xml:space="preserve"> –</w:t>
          </w:r>
          <w:r w:rsidR="00170039">
            <w:rPr>
              <w:color w:val="404040" w:themeColor="text1" w:themeTint="BF"/>
              <w:sz w:val="44"/>
              <w:szCs w:val="44"/>
            </w:rPr>
            <w:t>UX RESEARCH</w:t>
          </w:r>
          <w:r w:rsidR="008D57FA" w:rsidRPr="00C22A9C">
            <w:rPr>
              <w:color w:val="404040" w:themeColor="text1" w:themeTint="BF"/>
              <w:sz w:val="44"/>
              <w:szCs w:val="44"/>
            </w:rPr>
            <w:t xml:space="preserve"> intern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972"/>
        <w:gridCol w:w="8828"/>
      </w:tblGrid>
      <w:tr w:rsidR="00AC2A9A" w:rsidTr="006E6C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  <w:tcBorders>
              <w:bottom w:val="none" w:sz="0" w:space="0" w:color="auto"/>
            </w:tcBorders>
          </w:tcPr>
          <w:p w:rsidR="00AC2A9A" w:rsidRDefault="00AC2A9A"/>
        </w:tc>
        <w:tc>
          <w:tcPr>
            <w:tcW w:w="4087" w:type="pct"/>
            <w:tcBorders>
              <w:bottom w:val="none" w:sz="0" w:space="0" w:color="auto"/>
            </w:tcBorders>
          </w:tcPr>
          <w:p w:rsidR="00AC2A9A" w:rsidRDefault="00AC2A9A"/>
        </w:tc>
      </w:tr>
    </w:tbl>
    <w:p w:rsidR="00F27D6F" w:rsidRPr="000C6920" w:rsidRDefault="00F27D6F" w:rsidP="00F27D6F">
      <w:pPr>
        <w:pStyle w:val="Header"/>
        <w:jc w:val="center"/>
        <w:rPr>
          <w:sz w:val="16"/>
          <w:szCs w:val="16"/>
        </w:rPr>
      </w:pPr>
      <w:r w:rsidRPr="000C6920">
        <w:rPr>
          <w:sz w:val="16"/>
          <w:szCs w:val="16"/>
        </w:rPr>
        <w:t>625 W 1</w:t>
      </w:r>
      <w:r w:rsidRPr="000C6920">
        <w:rPr>
          <w:sz w:val="16"/>
          <w:szCs w:val="16"/>
          <w:vertAlign w:val="superscript"/>
        </w:rPr>
        <w:t>st</w:t>
      </w:r>
      <w:r w:rsidRPr="000C6920">
        <w:rPr>
          <w:sz w:val="16"/>
          <w:szCs w:val="16"/>
        </w:rPr>
        <w:t xml:space="preserve"> Street, #107</w:t>
      </w:r>
      <w:r w:rsidR="000C6920" w:rsidRPr="000C6920">
        <w:rPr>
          <w:sz w:val="16"/>
          <w:szCs w:val="16"/>
        </w:rPr>
        <w:t>, Tempe, Arizona</w:t>
      </w:r>
      <w:r w:rsidRPr="000C6920">
        <w:rPr>
          <w:sz w:val="16"/>
          <w:szCs w:val="16"/>
        </w:rPr>
        <w:t> </w:t>
      </w:r>
      <w:r w:rsidRPr="000C6920">
        <w:rPr>
          <w:color w:val="A6A6A6" w:themeColor="background1" w:themeShade="A6"/>
          <w:sz w:val="16"/>
          <w:szCs w:val="16"/>
        </w:rPr>
        <w:t>|</w:t>
      </w:r>
      <w:r w:rsidRPr="000C6920">
        <w:rPr>
          <w:sz w:val="16"/>
          <w:szCs w:val="16"/>
        </w:rPr>
        <w:t> 480-703-5615 </w:t>
      </w:r>
      <w:r w:rsidRPr="000C6920">
        <w:rPr>
          <w:color w:val="A6A6A6" w:themeColor="background1" w:themeShade="A6"/>
          <w:sz w:val="16"/>
          <w:szCs w:val="16"/>
        </w:rPr>
        <w:t>|</w:t>
      </w:r>
      <w:r w:rsidRPr="000C6920">
        <w:rPr>
          <w:sz w:val="16"/>
          <w:szCs w:val="16"/>
        </w:rPr>
        <w:t> </w:t>
      </w:r>
      <w:hyperlink r:id="rId9" w:history="1">
        <w:r w:rsidRPr="000C6920">
          <w:rPr>
            <w:rStyle w:val="Hyperlink"/>
            <w:sz w:val="16"/>
            <w:szCs w:val="16"/>
          </w:rPr>
          <w:t>saiprash1993@yahoo.co.in</w:t>
        </w:r>
      </w:hyperlink>
      <w:r w:rsidRPr="000C6920">
        <w:rPr>
          <w:sz w:val="16"/>
          <w:szCs w:val="16"/>
        </w:rPr>
        <w:t xml:space="preserve"> | </w:t>
      </w:r>
      <w:r w:rsidRPr="000C6920">
        <w:rPr>
          <w:rStyle w:val="domain"/>
          <w:sz w:val="16"/>
          <w:szCs w:val="16"/>
        </w:rPr>
        <w:t>in.linkedin.com/in/</w:t>
      </w:r>
      <w:r w:rsidRPr="000C6920">
        <w:rPr>
          <w:rStyle w:val="vanity-name"/>
          <w:sz w:val="16"/>
          <w:szCs w:val="16"/>
        </w:rPr>
        <w:t>saipc | webgyorwaves.com</w:t>
      </w:r>
      <w:r w:rsidR="0051566A" w:rsidRPr="000C6920">
        <w:rPr>
          <w:rStyle w:val="vanity-name"/>
          <w:sz w:val="16"/>
          <w:szCs w:val="16"/>
        </w:rPr>
        <w:t xml:space="preserve"> |</w:t>
      </w:r>
      <w:r w:rsidR="008E1036" w:rsidRPr="000C6920">
        <w:rPr>
          <w:rStyle w:val="vanity-name"/>
          <w:sz w:val="16"/>
          <w:szCs w:val="16"/>
        </w:rPr>
        <w:t xml:space="preserve"> </w:t>
      </w:r>
      <w:r w:rsidR="0051566A" w:rsidRPr="000C6920">
        <w:rPr>
          <w:rStyle w:val="vanity-name"/>
          <w:sz w:val="16"/>
          <w:szCs w:val="16"/>
        </w:rPr>
        <w:t>github.com/TDA</w:t>
      </w:r>
    </w:p>
    <w:p w:rsidR="00AC2A9A" w:rsidRPr="00BC1B40" w:rsidRDefault="00CC47FB" w:rsidP="00C16B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SUMMARY</w:t>
      </w:r>
    </w:p>
    <w:tbl>
      <w:tblPr>
        <w:tblStyle w:val="LightGrid-Accent3"/>
        <w:tblW w:w="5000" w:type="pct"/>
        <w:tblLook w:val="04A0" w:firstRow="1" w:lastRow="0" w:firstColumn="1" w:lastColumn="0" w:noHBand="0" w:noVBand="1"/>
        <w:tblDescription w:val="Summary"/>
      </w:tblPr>
      <w:tblGrid>
        <w:gridCol w:w="2012"/>
        <w:gridCol w:w="9004"/>
      </w:tblGrid>
      <w:tr w:rsidR="00AC2A9A" w:rsidTr="00CC4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" w:type="pct"/>
          </w:tcPr>
          <w:p w:rsidR="00AC2A9A" w:rsidRDefault="00AC2A9A"/>
        </w:tc>
        <w:tc>
          <w:tcPr>
            <w:tcW w:w="4087" w:type="pct"/>
          </w:tcPr>
          <w:p w:rsidR="00AC2A9A" w:rsidRDefault="00AC2A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161A" w:rsidRPr="005B161A" w:rsidTr="00CC4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FF08E1" w:rsidRPr="005B161A" w:rsidRDefault="0096427F" w:rsidP="00533F7D">
            <w:pPr>
              <w:jc w:val="both"/>
              <w:rPr>
                <w:b w:val="0"/>
                <w:color w:val="404040" w:themeColor="text1" w:themeTint="BF"/>
              </w:rPr>
            </w:pPr>
            <w:r w:rsidRPr="005B161A">
              <w:rPr>
                <w:b w:val="0"/>
                <w:color w:val="404040" w:themeColor="text1" w:themeTint="BF"/>
              </w:rPr>
              <w:t>A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9657A9" w:rsidRPr="005B161A">
              <w:rPr>
                <w:b w:val="0"/>
                <w:color w:val="404040" w:themeColor="text1" w:themeTint="BF"/>
              </w:rPr>
              <w:t>C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omputer </w:t>
            </w:r>
            <w:r w:rsidR="009657A9" w:rsidRPr="005B161A">
              <w:rPr>
                <w:b w:val="0"/>
                <w:color w:val="404040" w:themeColor="text1" w:themeTint="BF"/>
              </w:rPr>
              <w:t>S</w:t>
            </w:r>
            <w:r w:rsidR="00052CEE" w:rsidRPr="005B161A">
              <w:rPr>
                <w:b w:val="0"/>
                <w:color w:val="404040" w:themeColor="text1" w:themeTint="BF"/>
              </w:rPr>
              <w:t>cience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Grad</w:t>
            </w:r>
            <w:r w:rsidR="00052CEE" w:rsidRPr="005B161A">
              <w:rPr>
                <w:b w:val="0"/>
                <w:color w:val="404040" w:themeColor="text1" w:themeTint="BF"/>
              </w:rPr>
              <w:t>uate</w:t>
            </w:r>
            <w:r w:rsidR="009657A9" w:rsidRPr="005B161A">
              <w:rPr>
                <w:b w:val="0"/>
                <w:color w:val="404040" w:themeColor="text1" w:themeTint="BF"/>
              </w:rPr>
              <w:t xml:space="preserve"> student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052CEE" w:rsidRPr="005B161A">
              <w:rPr>
                <w:b w:val="0"/>
                <w:color w:val="404040" w:themeColor="text1" w:themeTint="BF"/>
              </w:rPr>
              <w:t xml:space="preserve">having </w:t>
            </w:r>
            <w:r w:rsidR="002C5421" w:rsidRPr="005B161A">
              <w:rPr>
                <w:b w:val="0"/>
                <w:color w:val="404040" w:themeColor="text1" w:themeTint="BF"/>
              </w:rPr>
              <w:t xml:space="preserve">over </w:t>
            </w:r>
            <w:r w:rsidR="00052CEE" w:rsidRPr="005B161A">
              <w:rPr>
                <w:b w:val="0"/>
                <w:color w:val="404040" w:themeColor="text1" w:themeTint="BF"/>
              </w:rPr>
              <w:t>2 years of experience with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color w:val="404040" w:themeColor="text1" w:themeTint="BF"/>
              </w:rPr>
              <w:t>creating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</w:t>
            </w:r>
            <w:r w:rsidR="00FF08E1" w:rsidRPr="005B161A">
              <w:rPr>
                <w:color w:val="404040" w:themeColor="text1" w:themeTint="BF"/>
              </w:rPr>
              <w:t>designing websites and web apps</w:t>
            </w:r>
            <w:r w:rsidR="00505BFA" w:rsidRPr="005B161A">
              <w:rPr>
                <w:b w:val="0"/>
                <w:color w:val="404040" w:themeColor="text1" w:themeTint="BF"/>
              </w:rPr>
              <w:t xml:space="preserve">, right from </w:t>
            </w:r>
            <w:r w:rsidR="00505BFA" w:rsidRPr="005B161A">
              <w:rPr>
                <w:color w:val="404040" w:themeColor="text1" w:themeTint="BF"/>
              </w:rPr>
              <w:t>UI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with </w:t>
            </w:r>
            <w:r w:rsidR="004F25B6" w:rsidRPr="005B161A">
              <w:rPr>
                <w:color w:val="404040" w:themeColor="text1" w:themeTint="BF"/>
              </w:rPr>
              <w:t>HTML</w:t>
            </w:r>
            <w:r w:rsidR="004F25B6" w:rsidRPr="005B161A">
              <w:rPr>
                <w:b w:val="0"/>
                <w:color w:val="404040" w:themeColor="text1" w:themeTint="BF"/>
              </w:rPr>
              <w:t>,</w:t>
            </w:r>
            <w:r w:rsidR="004F25B6" w:rsidRPr="005B161A">
              <w:rPr>
                <w:color w:val="404040" w:themeColor="text1" w:themeTint="BF"/>
              </w:rPr>
              <w:t>CSS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, and </w:t>
            </w:r>
            <w:r w:rsidR="004F25B6" w:rsidRPr="005B161A">
              <w:rPr>
                <w:color w:val="404040" w:themeColor="text1" w:themeTint="BF"/>
              </w:rPr>
              <w:t>J</w:t>
            </w:r>
            <w:r w:rsidR="00887E3F" w:rsidRPr="005B161A">
              <w:rPr>
                <w:color w:val="404040" w:themeColor="text1" w:themeTint="BF"/>
              </w:rPr>
              <w:t>ava</w:t>
            </w:r>
            <w:r w:rsidR="004F25B6" w:rsidRPr="005B161A">
              <w:rPr>
                <w:color w:val="404040" w:themeColor="text1" w:themeTint="BF"/>
              </w:rPr>
              <w:t>S</w:t>
            </w:r>
            <w:r w:rsidR="00887E3F" w:rsidRPr="005B161A">
              <w:rPr>
                <w:color w:val="404040" w:themeColor="text1" w:themeTint="BF"/>
              </w:rPr>
              <w:t>cript</w:t>
            </w:r>
            <w:r w:rsidR="004F25B6" w:rsidRPr="005B161A">
              <w:rPr>
                <w:b w:val="0"/>
                <w:color w:val="404040" w:themeColor="text1" w:themeTint="BF"/>
              </w:rPr>
              <w:t xml:space="preserve"> 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to getting down-n-dirty with </w:t>
            </w:r>
            <w:r w:rsidR="00FF08E1" w:rsidRPr="005B161A">
              <w:rPr>
                <w:color w:val="404040" w:themeColor="text1" w:themeTint="BF"/>
              </w:rPr>
              <w:t>server side scripting</w:t>
            </w:r>
            <w:r w:rsidR="002C5421" w:rsidRPr="005B161A">
              <w:rPr>
                <w:color w:val="404040" w:themeColor="text1" w:themeTint="BF"/>
              </w:rPr>
              <w:t xml:space="preserve"> using</w:t>
            </w:r>
            <w:r w:rsidR="004F25B6" w:rsidRPr="005B161A">
              <w:rPr>
                <w:color w:val="404040" w:themeColor="text1" w:themeTint="BF"/>
              </w:rPr>
              <w:t xml:space="preserve"> PHP and MySQL</w:t>
            </w:r>
            <w:r w:rsidR="002C5421" w:rsidRPr="005B161A">
              <w:rPr>
                <w:color w:val="404040" w:themeColor="text1" w:themeTint="BF"/>
              </w:rPr>
              <w:t>,</w:t>
            </w:r>
            <w:r w:rsidR="00FF08E1" w:rsidRPr="005B161A">
              <w:rPr>
                <w:b w:val="0"/>
                <w:color w:val="404040" w:themeColor="text1" w:themeTint="BF"/>
              </w:rPr>
              <w:t xml:space="preserve"> and everything in between</w:t>
            </w:r>
            <w:r w:rsidRPr="005B161A">
              <w:rPr>
                <w:b w:val="0"/>
                <w:color w:val="404040" w:themeColor="text1" w:themeTint="BF"/>
              </w:rPr>
              <w:t>.</w:t>
            </w:r>
            <w:r w:rsidR="00887E3F" w:rsidRPr="005B161A">
              <w:rPr>
                <w:b w:val="0"/>
                <w:color w:val="404040" w:themeColor="text1" w:themeTint="BF"/>
              </w:rPr>
              <w:t xml:space="preserve"> </w:t>
            </w:r>
            <w:r w:rsidR="00B65A79" w:rsidRPr="005B161A">
              <w:rPr>
                <w:b w:val="0"/>
                <w:color w:val="404040" w:themeColor="text1" w:themeTint="BF"/>
              </w:rPr>
              <w:t xml:space="preserve">Seeking an </w:t>
            </w:r>
            <w:r w:rsidR="00B65A79" w:rsidRPr="005B161A">
              <w:rPr>
                <w:color w:val="404040" w:themeColor="text1" w:themeTint="BF"/>
              </w:rPr>
              <w:t>Internship</w:t>
            </w:r>
            <w:r w:rsidR="00B65A79" w:rsidRPr="005B161A">
              <w:rPr>
                <w:b w:val="0"/>
                <w:color w:val="404040" w:themeColor="text1" w:themeTint="BF"/>
              </w:rPr>
              <w:t xml:space="preserve"> in the area of </w:t>
            </w:r>
            <w:r w:rsidR="00170039" w:rsidRPr="00170039">
              <w:rPr>
                <w:color w:val="404040" w:themeColor="text1" w:themeTint="BF"/>
              </w:rPr>
              <w:t>UX Research and</w:t>
            </w:r>
            <w:r w:rsidR="00170039">
              <w:rPr>
                <w:b w:val="0"/>
                <w:color w:val="404040" w:themeColor="text1" w:themeTint="BF"/>
              </w:rPr>
              <w:t xml:space="preserve"> </w:t>
            </w:r>
            <w:r w:rsidR="00533F7D" w:rsidRPr="005B161A">
              <w:rPr>
                <w:color w:val="404040" w:themeColor="text1" w:themeTint="BF"/>
              </w:rPr>
              <w:t xml:space="preserve">Web </w:t>
            </w:r>
            <w:r w:rsidR="00B65A79" w:rsidRPr="005B161A">
              <w:rPr>
                <w:color w:val="404040" w:themeColor="text1" w:themeTint="BF"/>
              </w:rPr>
              <w:t>Development.</w:t>
            </w:r>
          </w:p>
        </w:tc>
      </w:tr>
    </w:tbl>
    <w:p w:rsidR="002644D7" w:rsidRPr="00BC1B40" w:rsidRDefault="002644D7" w:rsidP="002644D7">
      <w:pPr>
        <w:spacing w:after="0"/>
        <w:ind w:right="0"/>
        <w:rPr>
          <w:b/>
          <w:color w:val="auto"/>
          <w:sz w:val="24"/>
          <w:szCs w:val="24"/>
        </w:rPr>
      </w:pPr>
      <w:r w:rsidRPr="00BC1B40">
        <w:rPr>
          <w:b/>
          <w:color w:val="auto"/>
          <w:sz w:val="24"/>
          <w:szCs w:val="24"/>
        </w:rPr>
        <w:t>EDUCATION</w:t>
      </w:r>
    </w:p>
    <w:tbl>
      <w:tblPr>
        <w:tblStyle w:val="LightShading-Accent3"/>
        <w:tblW w:w="5000" w:type="pct"/>
        <w:tblLook w:val="04A0" w:firstRow="1" w:lastRow="0" w:firstColumn="1" w:lastColumn="0" w:noHBand="0" w:noVBand="1"/>
        <w:tblDescription w:val="Education"/>
      </w:tblPr>
      <w:tblGrid>
        <w:gridCol w:w="9108"/>
        <w:gridCol w:w="1908"/>
      </w:tblGrid>
      <w:tr w:rsidR="002644D7" w:rsidTr="00D34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Default="002644D7" w:rsidP="00AD480F"/>
        </w:tc>
        <w:tc>
          <w:tcPr>
            <w:tcW w:w="866" w:type="pct"/>
          </w:tcPr>
          <w:p w:rsidR="002644D7" w:rsidRDefault="002644D7" w:rsidP="00AD48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44D7" w:rsidTr="00D34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Default="002644D7" w:rsidP="00AD480F">
            <w:r w:rsidRPr="009D4CA9">
              <w:rPr>
                <w:color w:val="auto"/>
              </w:rPr>
              <w:t>MS in Computer Science,  </w:t>
            </w:r>
            <w:r w:rsidRPr="009D3497">
              <w:rPr>
                <w:rStyle w:val="Emphasis"/>
              </w:rPr>
              <w:t>Arizona State University</w:t>
            </w:r>
          </w:p>
        </w:tc>
        <w:tc>
          <w:tcPr>
            <w:tcW w:w="866" w:type="pct"/>
          </w:tcPr>
          <w:p w:rsidR="002644D7" w:rsidRPr="007218B4" w:rsidRDefault="00001736" w:rsidP="00AD480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Aug 2014 - Present</w:t>
            </w:r>
          </w:p>
        </w:tc>
      </w:tr>
      <w:tr w:rsidR="002644D7" w:rsidTr="00D34F76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4" w:type="pct"/>
          </w:tcPr>
          <w:p w:rsidR="002644D7" w:rsidRPr="008C38B8" w:rsidRDefault="002644D7" w:rsidP="00835587">
            <w:pPr>
              <w:rPr>
                <w:b w:val="0"/>
                <w:iCs/>
                <w:color w:val="auto"/>
              </w:rPr>
            </w:pPr>
            <w:r w:rsidRPr="009D4CA9">
              <w:rPr>
                <w:color w:val="auto"/>
              </w:rPr>
              <w:t>B.E. in Computer Science and Engineering</w:t>
            </w:r>
            <w:r>
              <w:t>, </w:t>
            </w:r>
            <w:r>
              <w:rPr>
                <w:rStyle w:val="Emphasis"/>
              </w:rPr>
              <w:t>MNM Jain Engineering College, Anna University.</w:t>
            </w:r>
            <w:r w:rsidR="00835587">
              <w:rPr>
                <w:rStyle w:val="Emphasis"/>
              </w:rPr>
              <w:t xml:space="preserve"> </w:t>
            </w:r>
            <w:r w:rsidR="00AF6868">
              <w:rPr>
                <w:rStyle w:val="Emphasis"/>
                <w:i w:val="0"/>
                <w:color w:val="auto"/>
              </w:rPr>
              <w:t>GPA 8.57</w:t>
            </w:r>
            <w:r>
              <w:rPr>
                <w:rStyle w:val="Emphasis"/>
                <w:i w:val="0"/>
                <w:color w:val="auto"/>
              </w:rPr>
              <w:t>/10</w:t>
            </w:r>
            <w:r w:rsidR="00DB43AD">
              <w:rPr>
                <w:rStyle w:val="Emphasis"/>
                <w:i w:val="0"/>
                <w:color w:val="auto"/>
              </w:rPr>
              <w:t xml:space="preserve"> (4.00/4.00)</w:t>
            </w:r>
          </w:p>
        </w:tc>
        <w:tc>
          <w:tcPr>
            <w:tcW w:w="866" w:type="pct"/>
          </w:tcPr>
          <w:p w:rsidR="002644D7" w:rsidRPr="007218B4" w:rsidRDefault="00FF4CAF" w:rsidP="00AD480F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Mar</w:t>
            </w:r>
            <w:r w:rsidR="000732E3">
              <w:t>ch</w:t>
            </w:r>
            <w:r>
              <w:t xml:space="preserve"> </w:t>
            </w:r>
            <w:r w:rsidR="002644D7" w:rsidRPr="005A743B">
              <w:t>2014</w:t>
            </w:r>
          </w:p>
        </w:tc>
      </w:tr>
    </w:tbl>
    <w:p w:rsidR="00193D37" w:rsidRPr="00BC1B40" w:rsidRDefault="00193D37" w:rsidP="00193D37">
      <w:pPr>
        <w:spacing w:after="0"/>
        <w:ind w:right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ACADEMIC</w:t>
      </w:r>
      <w:r w:rsidRPr="00BC1B40">
        <w:rPr>
          <w:b/>
          <w:color w:val="000000" w:themeColor="text1"/>
          <w:sz w:val="24"/>
          <w:szCs w:val="24"/>
        </w:rPr>
        <w:t xml:space="preserve">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193D37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CC47FB" w:rsidRDefault="00193D37" w:rsidP="006A09D2">
            <w:pPr>
              <w:rPr>
                <w:szCs w:val="19"/>
              </w:rPr>
            </w:pPr>
          </w:p>
        </w:tc>
        <w:tc>
          <w:tcPr>
            <w:tcW w:w="1548" w:type="dxa"/>
          </w:tcPr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193D37" w:rsidRPr="00BB637F" w:rsidRDefault="00193D37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193D37" w:rsidTr="006A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DF22FB" w:rsidRDefault="00193D37" w:rsidP="006A09D2">
            <w:pPr>
              <w:rPr>
                <w:b w:val="0"/>
                <w:color w:val="auto"/>
              </w:rPr>
            </w:pPr>
            <w:r w:rsidRPr="00DF22FB">
              <w:rPr>
                <w:color w:val="auto"/>
              </w:rPr>
              <w:t xml:space="preserve">FallBreak – Fall detection </w:t>
            </w:r>
            <w:r w:rsidR="000B390D">
              <w:rPr>
                <w:color w:val="auto"/>
              </w:rPr>
              <w:t>app</w:t>
            </w:r>
            <w:r w:rsidRPr="00DF22FB">
              <w:rPr>
                <w:color w:val="auto"/>
              </w:rPr>
              <w:t xml:space="preserve"> for Android</w:t>
            </w:r>
          </w:p>
          <w:p w:rsidR="00272D44" w:rsidRPr="005B161A" w:rsidRDefault="00754792" w:rsidP="00272D44">
            <w:pPr>
              <w:pStyle w:val="ListBullet"/>
              <w:rPr>
                <w:color w:val="404040" w:themeColor="text1" w:themeTint="BF"/>
              </w:rPr>
            </w:pPr>
            <w:r w:rsidRPr="005B161A">
              <w:rPr>
                <w:color w:val="404040" w:themeColor="text1" w:themeTint="BF"/>
              </w:rPr>
              <w:t>Developed</w:t>
            </w:r>
            <w:r w:rsidR="00193D37" w:rsidRPr="005B161A">
              <w:rPr>
                <w:color w:val="404040" w:themeColor="text1" w:themeTint="BF"/>
              </w:rPr>
              <w:t xml:space="preserve"> a Fall detection </w:t>
            </w:r>
            <w:r w:rsidRPr="005B161A">
              <w:rPr>
                <w:color w:val="404040" w:themeColor="text1" w:themeTint="BF"/>
              </w:rPr>
              <w:t>app</w:t>
            </w:r>
            <w:r w:rsidR="00193D37" w:rsidRPr="005B161A">
              <w:rPr>
                <w:color w:val="404040" w:themeColor="text1" w:themeTint="BF"/>
              </w:rPr>
              <w:t xml:space="preserve"> using the </w:t>
            </w:r>
            <w:r w:rsidR="005E467E" w:rsidRPr="005B161A">
              <w:rPr>
                <w:color w:val="404040" w:themeColor="text1" w:themeTint="BF"/>
              </w:rPr>
              <w:t>Rotation Vector</w:t>
            </w:r>
            <w:r w:rsidR="00193D37" w:rsidRPr="005B161A">
              <w:rPr>
                <w:color w:val="404040" w:themeColor="text1" w:themeTint="BF"/>
              </w:rPr>
              <w:t xml:space="preserve"> and Accelerometer.</w:t>
            </w:r>
            <w:r w:rsidR="005E467E" w:rsidRPr="005B161A">
              <w:rPr>
                <w:color w:val="404040" w:themeColor="text1" w:themeTint="BF"/>
              </w:rPr>
              <w:t xml:space="preserve"> </w:t>
            </w:r>
          </w:p>
          <w:p w:rsidR="00193D37" w:rsidRPr="003D4F48" w:rsidRDefault="005E467E" w:rsidP="00272D44">
            <w:pPr>
              <w:pStyle w:val="ListBullet"/>
            </w:pPr>
            <w:r w:rsidRPr="005B161A">
              <w:rPr>
                <w:color w:val="404040" w:themeColor="text1" w:themeTint="BF"/>
              </w:rPr>
              <w:t xml:space="preserve">Automated the </w:t>
            </w:r>
            <w:r w:rsidR="00663396" w:rsidRPr="005B161A">
              <w:rPr>
                <w:color w:val="404040" w:themeColor="text1" w:themeTint="BF"/>
              </w:rPr>
              <w:t xml:space="preserve">unit and integration </w:t>
            </w:r>
            <w:r w:rsidRPr="005B161A">
              <w:rPr>
                <w:color w:val="404040" w:themeColor="text1" w:themeTint="BF"/>
              </w:rPr>
              <w:t>tests using Robotium Suite.</w:t>
            </w:r>
          </w:p>
        </w:tc>
        <w:tc>
          <w:tcPr>
            <w:tcW w:w="1548" w:type="dxa"/>
          </w:tcPr>
          <w:p w:rsidR="00193D37" w:rsidRPr="00BB637F" w:rsidRDefault="00193D37" w:rsidP="006A09D2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595959" w:themeColor="text1" w:themeTint="A6"/>
                <w:szCs w:val="19"/>
              </w:rPr>
            </w:pPr>
            <w:r w:rsidRPr="00BB637F">
              <w:rPr>
                <w:color w:val="auto"/>
                <w:szCs w:val="19"/>
              </w:rPr>
              <w:t>Fall 2014</w:t>
            </w:r>
          </w:p>
        </w:tc>
      </w:tr>
      <w:tr w:rsidR="00193D37" w:rsidTr="006A09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193D37" w:rsidRPr="000F5782" w:rsidRDefault="00193D37" w:rsidP="006A09D2">
            <w:pPr>
              <w:autoSpaceDE w:val="0"/>
              <w:autoSpaceDN w:val="0"/>
              <w:adjustRightInd w:val="0"/>
              <w:ind w:right="0"/>
              <w:rPr>
                <w:rFonts w:cs="Times New Roman"/>
                <w:b w:val="0"/>
                <w:bCs w:val="0"/>
                <w:color w:val="000000" w:themeColor="text1"/>
                <w:szCs w:val="19"/>
              </w:rPr>
            </w:pPr>
            <w:r w:rsidRPr="000F5782">
              <w:rPr>
                <w:rFonts w:cs="Times New Roman"/>
                <w:color w:val="000000" w:themeColor="text1"/>
                <w:szCs w:val="19"/>
              </w:rPr>
              <w:t>Asynchronous Server Platform- Optimization over traditional platforms</w:t>
            </w:r>
          </w:p>
          <w:p w:rsidR="00272D44" w:rsidRPr="005B161A" w:rsidRDefault="00481F5D" w:rsidP="00272D44">
            <w:pPr>
              <w:pStyle w:val="ListBullet"/>
              <w:rPr>
                <w:color w:val="404040" w:themeColor="text1" w:themeTint="BF"/>
              </w:rPr>
            </w:pPr>
            <w:r w:rsidRPr="005B161A">
              <w:rPr>
                <w:color w:val="404040" w:themeColor="text1" w:themeTint="BF"/>
              </w:rPr>
              <w:t>Designed and developed</w:t>
            </w:r>
            <w:r w:rsidR="00193D37" w:rsidRPr="005B161A">
              <w:rPr>
                <w:color w:val="404040" w:themeColor="text1" w:themeTint="BF"/>
              </w:rPr>
              <w:t xml:space="preserve"> an asynchronous server using Node.js</w:t>
            </w:r>
            <w:r w:rsidR="00BC7A32" w:rsidRPr="005B161A">
              <w:rPr>
                <w:color w:val="404040" w:themeColor="text1" w:themeTint="BF"/>
              </w:rPr>
              <w:t>,</w:t>
            </w:r>
            <w:r w:rsidR="00193D37" w:rsidRPr="005B161A">
              <w:rPr>
                <w:color w:val="404040" w:themeColor="text1" w:themeTint="BF"/>
              </w:rPr>
              <w:t xml:space="preserve"> to support a real time game and a stock market system, made a comparison study wit</w:t>
            </w:r>
            <w:r w:rsidR="00946B13" w:rsidRPr="005B161A">
              <w:rPr>
                <w:color w:val="404040" w:themeColor="text1" w:themeTint="BF"/>
              </w:rPr>
              <w:t>h traditional systems built using</w:t>
            </w:r>
            <w:r w:rsidR="00193D37" w:rsidRPr="005B161A">
              <w:rPr>
                <w:color w:val="404040" w:themeColor="text1" w:themeTint="BF"/>
              </w:rPr>
              <w:t xml:space="preserve"> PHP and Java</w:t>
            </w:r>
            <w:r w:rsidR="00D23092" w:rsidRPr="005B161A">
              <w:rPr>
                <w:color w:val="404040" w:themeColor="text1" w:themeTint="BF"/>
              </w:rPr>
              <w:t>.</w:t>
            </w:r>
            <w:r w:rsidR="00193D37" w:rsidRPr="005B161A">
              <w:rPr>
                <w:color w:val="404040" w:themeColor="text1" w:themeTint="BF"/>
              </w:rPr>
              <w:t xml:space="preserve"> </w:t>
            </w:r>
          </w:p>
          <w:p w:rsidR="00193D37" w:rsidRPr="00C217D8" w:rsidRDefault="00D23092" w:rsidP="00272D44">
            <w:pPr>
              <w:pStyle w:val="ListBullet"/>
            </w:pPr>
            <w:r w:rsidRPr="005B161A">
              <w:rPr>
                <w:color w:val="404040" w:themeColor="text1" w:themeTint="BF"/>
              </w:rPr>
              <w:t>B</w:t>
            </w:r>
            <w:r w:rsidR="00B96C02" w:rsidRPr="005B161A">
              <w:rPr>
                <w:color w:val="404040" w:themeColor="text1" w:themeTint="BF"/>
              </w:rPr>
              <w:t>enchmarked</w:t>
            </w:r>
            <w:r w:rsidR="00193D37" w:rsidRPr="005B161A">
              <w:rPr>
                <w:color w:val="404040" w:themeColor="text1" w:themeTint="BF"/>
              </w:rPr>
              <w:t xml:space="preserve"> </w:t>
            </w:r>
            <w:r w:rsidR="00B96C02" w:rsidRPr="005B161A">
              <w:rPr>
                <w:color w:val="404040" w:themeColor="text1" w:themeTint="BF"/>
              </w:rPr>
              <w:t>and</w:t>
            </w:r>
            <w:r w:rsidR="00193D37" w:rsidRPr="005B161A">
              <w:rPr>
                <w:color w:val="404040" w:themeColor="text1" w:themeTint="BF"/>
              </w:rPr>
              <w:t xml:space="preserve"> showcase</w:t>
            </w:r>
            <w:r w:rsidR="00B96C02" w:rsidRPr="005B161A">
              <w:rPr>
                <w:color w:val="404040" w:themeColor="text1" w:themeTint="BF"/>
              </w:rPr>
              <w:t>d</w:t>
            </w:r>
            <w:r w:rsidR="00193D37" w:rsidRPr="005B161A">
              <w:rPr>
                <w:color w:val="404040" w:themeColor="text1" w:themeTint="BF"/>
              </w:rPr>
              <w:t xml:space="preserve"> a Best case scenario of 328% improvement in the no. of requests serviced per second, and a worst case scenario of 109% compared to vanilla PHP/Java.</w:t>
            </w:r>
          </w:p>
        </w:tc>
        <w:tc>
          <w:tcPr>
            <w:tcW w:w="1548" w:type="dxa"/>
          </w:tcPr>
          <w:p w:rsidR="00193D37" w:rsidRPr="00BB637F" w:rsidRDefault="00193D37" w:rsidP="006A09D2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Spring 2014 </w:t>
            </w:r>
          </w:p>
        </w:tc>
      </w:tr>
    </w:tbl>
    <w:p w:rsidR="00595110" w:rsidRPr="00BC1B40" w:rsidRDefault="00E4645E" w:rsidP="00595110">
      <w:pPr>
        <w:spacing w:after="0"/>
        <w:ind w:right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EXTRA-CURRICULA</w:t>
      </w:r>
      <w:r w:rsidR="00595110">
        <w:rPr>
          <w:b/>
          <w:color w:val="000000" w:themeColor="text1"/>
          <w:sz w:val="24"/>
          <w:szCs w:val="24"/>
        </w:rPr>
        <w:t>R</w:t>
      </w:r>
      <w:r w:rsidR="00595110" w:rsidRPr="00BC1B40">
        <w:rPr>
          <w:b/>
          <w:color w:val="000000" w:themeColor="text1"/>
          <w:sz w:val="24"/>
          <w:szCs w:val="24"/>
        </w:rPr>
        <w:t xml:space="preserve"> PROJECTS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595110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CC47FB" w:rsidRDefault="00595110" w:rsidP="006A09D2">
            <w:pPr>
              <w:rPr>
                <w:szCs w:val="19"/>
              </w:rPr>
            </w:pPr>
          </w:p>
        </w:tc>
        <w:tc>
          <w:tcPr>
            <w:tcW w:w="1548" w:type="dxa"/>
          </w:tcPr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  <w:p w:rsidR="00595110" w:rsidRPr="00BB637F" w:rsidRDefault="00595110" w:rsidP="006A09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tr w:rsidR="00D51717" w:rsidTr="00D517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D51717" w:rsidRDefault="00D51717" w:rsidP="006A09D2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color w:val="000000"/>
                <w:szCs w:val="19"/>
              </w:rPr>
            </w:pPr>
            <w:r>
              <w:rPr>
                <w:rFonts w:cs="Times New Roman"/>
                <w:color w:val="000000"/>
                <w:szCs w:val="19"/>
              </w:rPr>
              <w:t>IdLink Systems</w:t>
            </w:r>
          </w:p>
          <w:p w:rsidR="00D51717" w:rsidRPr="003D4F48" w:rsidRDefault="00D51717" w:rsidP="00BA78D4">
            <w:pPr>
              <w:pStyle w:val="ListBullet"/>
              <w:rPr>
                <w:rFonts w:cs="Times New Roman"/>
                <w:color w:val="000000"/>
                <w:szCs w:val="19"/>
              </w:rPr>
            </w:pPr>
            <w:r w:rsidRPr="00C43674">
              <w:rPr>
                <w:color w:val="404040" w:themeColor="text1" w:themeTint="BF"/>
              </w:rPr>
              <w:t xml:space="preserve">Developed a new multi-factor authentication system using JavaScript and PHP for Dignity Health Corporation. </w:t>
            </w:r>
            <w:r w:rsidR="000E2F07">
              <w:rPr>
                <w:color w:val="404040" w:themeColor="text1" w:themeTint="BF"/>
              </w:rPr>
              <w:t>Designed f</w:t>
            </w:r>
            <w:r w:rsidR="00163580">
              <w:rPr>
                <w:color w:val="404040" w:themeColor="text1" w:themeTint="BF"/>
              </w:rPr>
              <w:t>ront-en</w:t>
            </w:r>
            <w:r w:rsidR="00BA78D4">
              <w:rPr>
                <w:color w:val="404040" w:themeColor="text1" w:themeTint="BF"/>
              </w:rPr>
              <w:t>d with Bootstrap.</w:t>
            </w:r>
          </w:p>
        </w:tc>
        <w:tc>
          <w:tcPr>
            <w:tcW w:w="1548" w:type="dxa"/>
          </w:tcPr>
          <w:p w:rsidR="00D51717" w:rsidRPr="00BB637F" w:rsidRDefault="00D51717" w:rsidP="006A09D2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sdt>
        <w:sdtPr>
          <w:rPr>
            <w:b w:val="0"/>
            <w:bCs w:val="0"/>
            <w:color w:val="auto"/>
          </w:rPr>
          <w:id w:val="-103180273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1569253695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595110" w:rsidTr="006A09D2"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:rsidR="00595110" w:rsidRPr="00DF22FB" w:rsidRDefault="00595110" w:rsidP="00D51717">
                    <w:pPr>
                      <w:jc w:val="both"/>
                      <w:rPr>
                        <w:b w:val="0"/>
                        <w:color w:val="auto"/>
                      </w:rPr>
                    </w:pPr>
                    <w:r w:rsidRPr="00DF22FB">
                      <w:rPr>
                        <w:color w:val="auto"/>
                      </w:rPr>
                      <w:t>Chain reaction - Browser Version</w:t>
                    </w:r>
                  </w:p>
                  <w:p w:rsidR="00447DA3" w:rsidRPr="00C43674" w:rsidRDefault="00595110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>Ported the popular game "Chain reaction" to the browser</w:t>
                    </w:r>
                    <w:r w:rsidR="00BE4FB7" w:rsidRPr="00C43674">
                      <w:rPr>
                        <w:color w:val="404040" w:themeColor="text1" w:themeTint="BF"/>
                      </w:rPr>
                      <w:t xml:space="preserve"> using HTML, CSS and JavaScript</w:t>
                    </w:r>
                    <w:r w:rsidR="003B5029" w:rsidRPr="00C43674">
                      <w:rPr>
                        <w:color w:val="404040" w:themeColor="text1" w:themeTint="BF"/>
                      </w:rPr>
                      <w:t xml:space="preserve">. </w:t>
                    </w:r>
                  </w:p>
                  <w:p w:rsidR="00447DA3" w:rsidRPr="00C43674" w:rsidRDefault="007C7E36" w:rsidP="00447DA3">
                    <w:pPr>
                      <w:pStyle w:val="ListBullet"/>
                      <w:rPr>
                        <w:color w:val="404040" w:themeColor="text1" w:themeTint="BF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 xml:space="preserve">Programmed </w:t>
                    </w:r>
                    <w:r w:rsidR="00595110" w:rsidRPr="00C43674">
                      <w:rPr>
                        <w:color w:val="404040" w:themeColor="text1" w:themeTint="BF"/>
                      </w:rPr>
                      <w:t>it</w:t>
                    </w:r>
                    <w:r w:rsidRPr="00C43674">
                      <w:rPr>
                        <w:color w:val="404040" w:themeColor="text1" w:themeTint="BF"/>
                      </w:rPr>
                      <w:t xml:space="preserve"> to ru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n on as many devices as possible in the smallest possible size of 6kb, with no usage of any library/framework. </w:t>
                    </w:r>
                  </w:p>
                  <w:p w:rsidR="00595110" w:rsidRPr="00CC47FB" w:rsidRDefault="003D6A04" w:rsidP="00447DA3">
                    <w:pPr>
                      <w:pStyle w:val="ListBullet"/>
                      <w:rPr>
                        <w:szCs w:val="19"/>
                      </w:rPr>
                    </w:pPr>
                    <w:r w:rsidRPr="00C43674">
                      <w:rPr>
                        <w:color w:val="404040" w:themeColor="text1" w:themeTint="BF"/>
                      </w:rPr>
                      <w:t>Designed</w:t>
                    </w:r>
                    <w:r w:rsidR="00F93FC4" w:rsidRPr="00C43674">
                      <w:rPr>
                        <w:color w:val="404040" w:themeColor="text1" w:themeTint="BF"/>
                      </w:rPr>
                      <w:t xml:space="preserve"> the </w:t>
                    </w:r>
                    <w:r w:rsidR="00ED6721" w:rsidRPr="00C43674">
                      <w:rPr>
                        <w:color w:val="404040" w:themeColor="text1" w:themeTint="BF"/>
                      </w:rPr>
                      <w:t>g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ame </w:t>
                    </w:r>
                    <w:r w:rsidR="00F93FC4" w:rsidRPr="00C43674">
                      <w:rPr>
                        <w:color w:val="404040" w:themeColor="text1" w:themeTint="BF"/>
                      </w:rPr>
                      <w:t>to run</w:t>
                    </w:r>
                    <w:r w:rsidR="00595110" w:rsidRPr="00C43674">
                      <w:rPr>
                        <w:color w:val="404040" w:themeColor="text1" w:themeTint="BF"/>
                      </w:rPr>
                      <w:t xml:space="preserve"> offline</w:t>
                    </w:r>
                    <w:r w:rsidR="00F93FC4" w:rsidRPr="00C43674">
                      <w:rPr>
                        <w:color w:val="404040" w:themeColor="text1" w:themeTint="BF"/>
                      </w:rPr>
                      <w:t xml:space="preserve"> (</w:t>
                    </w:r>
                    <w:r w:rsidR="00595110" w:rsidRPr="00C43674">
                      <w:rPr>
                        <w:color w:val="404040" w:themeColor="text1" w:themeTint="BF"/>
                      </w:rPr>
                      <w:t>more of an app than a browser game</w:t>
                    </w:r>
                    <w:r w:rsidR="00F93FC4" w:rsidRPr="00C43674">
                      <w:rPr>
                        <w:color w:val="404040" w:themeColor="text1" w:themeTint="BF"/>
                      </w:rPr>
                      <w:t>)</w:t>
                    </w:r>
                    <w:r w:rsidR="00595110" w:rsidRPr="00C43674">
                      <w:rPr>
                        <w:color w:val="404040" w:themeColor="text1" w:themeTint="BF"/>
                      </w:rPr>
                      <w:t>.</w:t>
                    </w:r>
                  </w:p>
                </w:tc>
                <w:tc>
                  <w:tcPr>
                    <w:tcW w:w="1548" w:type="dxa"/>
                  </w:tcPr>
                  <w:p w:rsidR="00595110" w:rsidRPr="00BB637F" w:rsidRDefault="00595110" w:rsidP="00D51717">
                    <w:pPr>
                      <w:pStyle w:val="Date"/>
                      <w:jc w:val="both"/>
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June 2014</w:t>
                    </w:r>
                  </w:p>
                </w:tc>
              </w:tr>
            </w:sdtContent>
          </w:sdt>
        </w:sdtContent>
      </w:sdt>
      <w:tr w:rsidR="00595110" w:rsidTr="006A09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C43674" w:rsidRDefault="00595110" w:rsidP="00D51717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auto"/>
                <w:szCs w:val="19"/>
              </w:rPr>
            </w:pPr>
            <w:r w:rsidRPr="00C43674">
              <w:rPr>
                <w:rFonts w:cs="Times New Roman"/>
                <w:color w:val="auto"/>
                <w:szCs w:val="19"/>
              </w:rPr>
              <w:t>Angel Ceramics</w:t>
            </w:r>
          </w:p>
          <w:p w:rsidR="00752C1D" w:rsidRPr="00C43674" w:rsidRDefault="00595110" w:rsidP="00F83620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Built a full blown inventory control system, complete with user authentication, adding, editing, removing items and exporting the data into other formats</w:t>
            </w:r>
            <w:r w:rsidR="003408A5" w:rsidRPr="00C43674">
              <w:rPr>
                <w:color w:val="404040" w:themeColor="text1" w:themeTint="BF"/>
              </w:rPr>
              <w:t xml:space="preserve"> </w:t>
            </w:r>
            <w:r w:rsidRPr="00C43674">
              <w:rPr>
                <w:color w:val="404040" w:themeColor="text1" w:themeTint="BF"/>
              </w:rPr>
              <w:t>(MS Excel .xls, json, CSV etc) for a ceramics factory</w:t>
            </w:r>
            <w:r w:rsidR="001C6D20" w:rsidRPr="00C43674">
              <w:rPr>
                <w:color w:val="404040" w:themeColor="text1" w:themeTint="BF"/>
              </w:rPr>
              <w:t xml:space="preserve">. </w:t>
            </w:r>
          </w:p>
          <w:p w:rsidR="00595110" w:rsidRPr="00752C1D" w:rsidRDefault="001C6D20" w:rsidP="00F83620">
            <w:pPr>
              <w:pStyle w:val="ListBullet"/>
              <w:rPr>
                <w:color w:val="auto"/>
              </w:rPr>
            </w:pPr>
            <w:r w:rsidRPr="00C43674">
              <w:rPr>
                <w:color w:val="404040" w:themeColor="text1" w:themeTint="BF"/>
              </w:rPr>
              <w:t>B</w:t>
            </w:r>
            <w:r w:rsidR="00F83620" w:rsidRPr="00C43674">
              <w:rPr>
                <w:color w:val="404040" w:themeColor="text1" w:themeTint="BF"/>
              </w:rPr>
              <w:t>uilt with PHP and MySQL as</w:t>
            </w:r>
            <w:r w:rsidR="00595110" w:rsidRPr="00C43674">
              <w:rPr>
                <w:color w:val="404040" w:themeColor="text1" w:themeTint="BF"/>
              </w:rPr>
              <w:t xml:space="preserve"> backend, and using JS and AJAX to give the user a responsive control system</w:t>
            </w:r>
            <w:r w:rsidR="00170039">
              <w:rPr>
                <w:color w:val="404040" w:themeColor="text1" w:themeTint="BF"/>
              </w:rPr>
              <w:t>, LESS to pre compile the CSS</w:t>
            </w:r>
            <w:r w:rsidR="00595110" w:rsidRPr="00C43674">
              <w:rPr>
                <w:color w:val="404040" w:themeColor="text1" w:themeTint="BF"/>
              </w:rPr>
              <w:t>.</w:t>
            </w:r>
            <w:r w:rsidR="00CA27C5">
              <w:rPr>
                <w:color w:val="404040" w:themeColor="text1" w:themeTint="BF"/>
              </w:rPr>
              <w:t xml:space="preserve"> Implemented a look</w:t>
            </w:r>
            <w:r w:rsidR="00E97BF3">
              <w:rPr>
                <w:color w:val="404040" w:themeColor="text1" w:themeTint="BF"/>
              </w:rPr>
              <w:t>-</w:t>
            </w:r>
            <w:bookmarkStart w:id="0" w:name="_GoBack"/>
            <w:bookmarkEnd w:id="0"/>
            <w:r w:rsidR="00CA27C5">
              <w:rPr>
                <w:color w:val="404040" w:themeColor="text1" w:themeTint="BF"/>
              </w:rPr>
              <w:t>ahead search box using Ajax.</w:t>
            </w:r>
          </w:p>
        </w:tc>
        <w:tc>
          <w:tcPr>
            <w:tcW w:w="1548" w:type="dxa"/>
          </w:tcPr>
          <w:p w:rsidR="00595110" w:rsidRPr="00BB637F" w:rsidRDefault="00595110" w:rsidP="00D51717">
            <w:pPr>
              <w:pStyle w:val="Date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Mar 2014 - Apr 2014</w:t>
            </w:r>
          </w:p>
        </w:tc>
      </w:tr>
      <w:tr w:rsidR="00595110" w:rsidTr="00F8341D">
        <w:trPr>
          <w:trHeight w:val="6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595110" w:rsidRPr="003D4F48" w:rsidRDefault="00595110" w:rsidP="00D51717">
            <w:pPr>
              <w:autoSpaceDE w:val="0"/>
              <w:autoSpaceDN w:val="0"/>
              <w:adjustRightInd w:val="0"/>
              <w:ind w:right="0"/>
              <w:jc w:val="both"/>
              <w:rPr>
                <w:rFonts w:cs="Times New Roman"/>
                <w:b w:val="0"/>
                <w:bCs w:val="0"/>
                <w:color w:val="000000"/>
                <w:szCs w:val="19"/>
              </w:rPr>
            </w:pPr>
            <w:r w:rsidRPr="003D4F48">
              <w:rPr>
                <w:rFonts w:cs="Times New Roman"/>
                <w:color w:val="000000"/>
                <w:szCs w:val="19"/>
              </w:rPr>
              <w:t>Photoathon</w:t>
            </w:r>
            <w:r w:rsidR="00AA19B3">
              <w:rPr>
                <w:rFonts w:cs="Times New Roman"/>
                <w:color w:val="000000"/>
                <w:szCs w:val="19"/>
              </w:rPr>
              <w:t xml:space="preserve"> - </w:t>
            </w:r>
            <w:r w:rsidR="00AA19B3">
              <w:rPr>
                <w:rFonts w:cs="Times New Roman"/>
                <w:color w:val="666666"/>
                <w:szCs w:val="19"/>
              </w:rPr>
              <w:t>www.photoathon.in</w:t>
            </w:r>
          </w:p>
          <w:p w:rsidR="00B0487E" w:rsidRPr="00C43674" w:rsidRDefault="00CD00E3" w:rsidP="00B0487E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C</w:t>
            </w:r>
            <w:r w:rsidR="00595110" w:rsidRPr="00C43674">
              <w:rPr>
                <w:color w:val="404040" w:themeColor="text1" w:themeTint="BF"/>
              </w:rPr>
              <w:t>reated</w:t>
            </w:r>
            <w:r w:rsidRPr="00C43674">
              <w:rPr>
                <w:color w:val="404040" w:themeColor="text1" w:themeTint="BF"/>
              </w:rPr>
              <w:t xml:space="preserve"> website</w:t>
            </w:r>
            <w:r w:rsidR="00B0487E" w:rsidRPr="00C43674">
              <w:rPr>
                <w:color w:val="404040" w:themeColor="text1" w:themeTint="BF"/>
              </w:rPr>
              <w:t xml:space="preserve"> for </w:t>
            </w:r>
            <w:r w:rsidR="00595110" w:rsidRPr="00C43674">
              <w:rPr>
                <w:color w:val="404040" w:themeColor="text1" w:themeTint="BF"/>
              </w:rPr>
              <w:t xml:space="preserve">Photography contest headed </w:t>
            </w:r>
            <w:r w:rsidR="00B0487E" w:rsidRPr="00C43674">
              <w:rPr>
                <w:color w:val="404040" w:themeColor="text1" w:themeTint="BF"/>
              </w:rPr>
              <w:t>by leading cinematographers in</w:t>
            </w:r>
            <w:r w:rsidR="00595110" w:rsidRPr="00C43674">
              <w:rPr>
                <w:color w:val="404040" w:themeColor="text1" w:themeTint="BF"/>
              </w:rPr>
              <w:t xml:space="preserve"> the Indian Film</w:t>
            </w:r>
            <w:r w:rsidR="00D51717" w:rsidRPr="00C43674">
              <w:rPr>
                <w:color w:val="404040" w:themeColor="text1" w:themeTint="BF"/>
              </w:rPr>
              <w:t xml:space="preserve"> </w:t>
            </w:r>
            <w:r w:rsidR="00595110" w:rsidRPr="00C43674">
              <w:rPr>
                <w:color w:val="404040" w:themeColor="text1" w:themeTint="BF"/>
              </w:rPr>
              <w:t>Industry</w:t>
            </w:r>
            <w:r w:rsidR="00B0487E" w:rsidRPr="00C43674">
              <w:rPr>
                <w:color w:val="404040" w:themeColor="text1" w:themeTint="BF"/>
              </w:rPr>
              <w:t>.</w:t>
            </w:r>
            <w:r w:rsidR="00595110" w:rsidRPr="00C43674">
              <w:rPr>
                <w:color w:val="404040" w:themeColor="text1" w:themeTint="BF"/>
              </w:rPr>
              <w:t xml:space="preserve"> </w:t>
            </w:r>
          </w:p>
          <w:p w:rsidR="00595110" w:rsidRPr="003D4F48" w:rsidRDefault="00595110" w:rsidP="00B0487E">
            <w:pPr>
              <w:pStyle w:val="ListBullet"/>
            </w:pPr>
            <w:r w:rsidRPr="00C43674">
              <w:rPr>
                <w:color w:val="404040" w:themeColor="text1" w:themeTint="BF"/>
              </w:rPr>
              <w:t xml:space="preserve">Conceptualized and designed </w:t>
            </w:r>
            <w:r w:rsidR="00CD00E3" w:rsidRPr="00C43674">
              <w:rPr>
                <w:color w:val="404040" w:themeColor="text1" w:themeTint="BF"/>
              </w:rPr>
              <w:t>the site using</w:t>
            </w:r>
            <w:r w:rsidRPr="00C43674">
              <w:rPr>
                <w:color w:val="404040" w:themeColor="text1" w:themeTint="BF"/>
              </w:rPr>
              <w:t xml:space="preserve"> JQueryUI and Supersized.js.</w:t>
            </w:r>
          </w:p>
        </w:tc>
        <w:tc>
          <w:tcPr>
            <w:tcW w:w="1548" w:type="dxa"/>
          </w:tcPr>
          <w:p w:rsidR="00595110" w:rsidRPr="00BB637F" w:rsidRDefault="00595110" w:rsidP="00D51717">
            <w:pPr>
              <w:pStyle w:val="Date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szCs w:val="19"/>
              </w:rPr>
              <w:t>Nov 2013 - Jan 2014</w:t>
            </w:r>
          </w:p>
        </w:tc>
      </w:tr>
    </w:tbl>
    <w:p w:rsidR="00A150C4" w:rsidRPr="00BC1B40" w:rsidRDefault="00CC47FB" w:rsidP="00C16BF9">
      <w:pPr>
        <w:spacing w:after="0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EXPERIENCE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xperience"/>
      </w:tblPr>
      <w:tblGrid>
        <w:gridCol w:w="9468"/>
        <w:gridCol w:w="1548"/>
      </w:tblGrid>
      <w:tr w:rsidR="0096427F" w:rsidTr="00B947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Default="0096427F" w:rsidP="0096427F"/>
        </w:tc>
        <w:tc>
          <w:tcPr>
            <w:tcW w:w="1548" w:type="dxa"/>
          </w:tcPr>
          <w:p w:rsidR="0096427F" w:rsidRPr="00BB637F" w:rsidRDefault="0096427F" w:rsidP="00964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</w:p>
        </w:tc>
      </w:tr>
      <w:sdt>
        <w:sdtPr>
          <w:rPr>
            <w:b w:val="0"/>
            <w:bCs w:val="0"/>
            <w:color w:val="auto"/>
          </w:rPr>
          <w:id w:val="-1144189173"/>
        </w:sdtPr>
        <w:sdtEndPr>
          <w:rPr>
            <w:color w:val="707070" w:themeColor="accent3" w:themeShade="BF"/>
            <w:szCs w:val="19"/>
          </w:rPr>
        </w:sdtEndPr>
        <w:sdtContent>
          <w:sdt>
            <w:sdtPr>
              <w:rPr>
                <w:b w:val="0"/>
                <w:bCs w:val="0"/>
                <w:color w:val="auto"/>
              </w:rPr>
              <w:id w:val="-693077924"/>
            </w:sdtPr>
            <w:sdtEndPr>
              <w:rPr>
                <w:color w:val="707070" w:themeColor="accent3" w:themeShade="BF"/>
                <w:szCs w:val="19"/>
              </w:rPr>
            </w:sdtEndPr>
            <w:sdtContent>
              <w:tr w:rsidR="0096427F" w:rsidTr="00B94794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9468" w:type="dxa"/>
                  </w:tcPr>
                  <w:p w:rsidR="0096427F" w:rsidRPr="00FB6F88" w:rsidRDefault="00320AEA" w:rsidP="0096427F">
                    <w:pPr>
                      <w:rPr>
                        <w:b w:val="0"/>
                        <w:color w:val="auto"/>
                      </w:rPr>
                    </w:pPr>
                    <w:r>
                      <w:rPr>
                        <w:color w:val="auto"/>
                      </w:rPr>
                      <w:t>Thesis</w:t>
                    </w:r>
                    <w:r w:rsidR="0096427F" w:rsidRPr="00FB6F88">
                      <w:rPr>
                        <w:color w:val="auto"/>
                      </w:rPr>
                      <w:t xml:space="preserve"> Advisor,  </w:t>
                    </w:r>
                    <w:r w:rsidR="0096427F" w:rsidRPr="00947292">
                      <w:rPr>
                        <w:i/>
                        <w:color w:val="auto"/>
                      </w:rPr>
                      <w:t>Arizona State University</w:t>
                    </w:r>
                  </w:p>
                  <w:p w:rsidR="0096427F" w:rsidRDefault="0096427F" w:rsidP="00B5391C">
                    <w:pPr>
                      <w:pStyle w:val="ListBullet"/>
                    </w:pPr>
                    <w:r w:rsidRPr="00C43674">
                      <w:rPr>
                        <w:color w:val="404040" w:themeColor="text1" w:themeTint="BF"/>
                      </w:rPr>
                      <w:t>Serv</w:t>
                    </w:r>
                    <w:r w:rsidR="00B5391C" w:rsidRPr="00C43674">
                      <w:rPr>
                        <w:color w:val="404040" w:themeColor="text1" w:themeTint="BF"/>
                      </w:rPr>
                      <w:t>ed</w:t>
                    </w:r>
                    <w:r w:rsidRPr="00C43674">
                      <w:rPr>
                        <w:color w:val="404040" w:themeColor="text1" w:themeTint="BF"/>
                      </w:rPr>
                      <w:t xml:space="preserve"> as the </w:t>
                    </w:r>
                    <w:r w:rsidR="00320AEA" w:rsidRPr="00C43674">
                      <w:rPr>
                        <w:color w:val="404040" w:themeColor="text1" w:themeTint="BF"/>
                      </w:rPr>
                      <w:t>thesis</w:t>
                    </w:r>
                    <w:r w:rsidRPr="00C43674">
                      <w:rPr>
                        <w:color w:val="404040" w:themeColor="text1" w:themeTint="BF"/>
                      </w:rPr>
                      <w:t xml:space="preserve"> advisor to an undergrad student.</w:t>
                    </w:r>
                  </w:p>
                </w:tc>
                <w:tc>
                  <w:tcPr>
                    <w:tcW w:w="1548" w:type="dxa"/>
                  </w:tcPr>
                  <w:p w:rsidR="0096427F" w:rsidRPr="00BB637F" w:rsidRDefault="00C7785E" w:rsidP="0096427F">
                    <w:pPr>
                      <w:pStyle w:val="Date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rPr>
                        <w:szCs w:val="19"/>
                      </w:rPr>
                    </w:pPr>
                    <w:r w:rsidRPr="00BB637F">
                      <w:rPr>
                        <w:szCs w:val="19"/>
                      </w:rPr>
                      <w:t>Fall 2014</w:t>
                    </w:r>
                  </w:p>
                </w:tc>
              </w:tr>
            </w:sdtContent>
          </w:sdt>
        </w:sdtContent>
      </w:sdt>
      <w:tr w:rsidR="0096427F" w:rsidTr="00B947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Pr="00FB6F88" w:rsidRDefault="0096427F" w:rsidP="0096427F">
            <w:pPr>
              <w:rPr>
                <w:b w:val="0"/>
                <w:color w:val="auto"/>
              </w:rPr>
            </w:pPr>
            <w:r w:rsidRPr="00FB6F88">
              <w:rPr>
                <w:color w:val="auto"/>
              </w:rPr>
              <w:t>Teaching Assistant,  </w:t>
            </w:r>
            <w:r w:rsidRPr="00FB6F88">
              <w:rPr>
                <w:rStyle w:val="Emphasis"/>
                <w:color w:val="auto"/>
                <w:szCs w:val="19"/>
              </w:rPr>
              <w:t>Arizona State University</w:t>
            </w:r>
          </w:p>
          <w:p w:rsidR="0096427F" w:rsidRPr="00EE1524" w:rsidRDefault="00115EFB" w:rsidP="00115EFB">
            <w:pPr>
              <w:pStyle w:val="ListBullet"/>
            </w:pPr>
            <w:r w:rsidRPr="00C43674">
              <w:rPr>
                <w:color w:val="404040" w:themeColor="text1" w:themeTint="BF"/>
              </w:rPr>
              <w:t xml:space="preserve">Evaluated and graded </w:t>
            </w:r>
            <w:r w:rsidR="0096427F" w:rsidRPr="00C43674">
              <w:rPr>
                <w:color w:val="404040" w:themeColor="text1" w:themeTint="BF"/>
              </w:rPr>
              <w:t>the projects</w:t>
            </w:r>
            <w:r w:rsidRPr="00C43674">
              <w:rPr>
                <w:color w:val="404040" w:themeColor="text1" w:themeTint="BF"/>
              </w:rPr>
              <w:t xml:space="preserve"> done by undergrads for the Capstone Project I</w:t>
            </w:r>
            <w:r w:rsidR="0096427F" w:rsidRPr="00C43674">
              <w:rPr>
                <w:color w:val="404040" w:themeColor="text1" w:themeTint="BF"/>
              </w:rPr>
              <w:t>.</w:t>
            </w:r>
          </w:p>
        </w:tc>
        <w:tc>
          <w:tcPr>
            <w:tcW w:w="1548" w:type="dxa"/>
          </w:tcPr>
          <w:p w:rsidR="0096427F" w:rsidRPr="00BB637F" w:rsidRDefault="00C7785E" w:rsidP="0096427F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>Fall 2014</w:t>
            </w:r>
          </w:p>
        </w:tc>
      </w:tr>
      <w:tr w:rsidR="0096427F" w:rsidTr="00B947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96427F" w:rsidRPr="000F5EA0" w:rsidRDefault="0096427F" w:rsidP="0096427F">
            <w:pPr>
              <w:rPr>
                <w:rStyle w:val="Emphasis"/>
                <w:b w:val="0"/>
                <w:color w:val="auto"/>
                <w:szCs w:val="19"/>
              </w:rPr>
            </w:pPr>
            <w:r w:rsidRPr="000F5EA0">
              <w:rPr>
                <w:color w:val="auto"/>
              </w:rPr>
              <w:t>Co-Founder, </w:t>
            </w:r>
            <w:r w:rsidRPr="000F5EA0">
              <w:rPr>
                <w:rStyle w:val="Emphasis"/>
                <w:color w:val="auto"/>
                <w:szCs w:val="19"/>
              </w:rPr>
              <w:t>Webgyor Waves, Inc.</w:t>
            </w:r>
          </w:p>
          <w:p w:rsidR="004C4E99" w:rsidRPr="00C43674" w:rsidRDefault="0096427F" w:rsidP="004C4E99">
            <w:pPr>
              <w:pStyle w:val="ListBullet"/>
              <w:rPr>
                <w:color w:val="404040" w:themeColor="text1" w:themeTint="BF"/>
              </w:rPr>
            </w:pPr>
            <w:r w:rsidRPr="00C43674">
              <w:rPr>
                <w:color w:val="404040" w:themeColor="text1" w:themeTint="BF"/>
              </w:rPr>
              <w:t>Co-founded the startup, Webgyor Waves in my 3</w:t>
            </w:r>
            <w:r w:rsidRPr="00C43674">
              <w:rPr>
                <w:color w:val="404040" w:themeColor="text1" w:themeTint="BF"/>
                <w:vertAlign w:val="superscript"/>
              </w:rPr>
              <w:t>rd</w:t>
            </w:r>
            <w:r w:rsidRPr="00C43674">
              <w:rPr>
                <w:color w:val="404040" w:themeColor="text1" w:themeTint="BF"/>
              </w:rPr>
              <w:t xml:space="preserve"> year of underg</w:t>
            </w:r>
            <w:r w:rsidR="004C4E99" w:rsidRPr="00C43674">
              <w:rPr>
                <w:color w:val="404040" w:themeColor="text1" w:themeTint="BF"/>
              </w:rPr>
              <w:t>rad along with 5 other students.</w:t>
            </w:r>
          </w:p>
          <w:p w:rsidR="0096427F" w:rsidRPr="00C508C2" w:rsidRDefault="004C4E99" w:rsidP="004C4E99">
            <w:pPr>
              <w:pStyle w:val="ListBullet"/>
            </w:pPr>
            <w:r w:rsidRPr="00C43674">
              <w:rPr>
                <w:color w:val="404040" w:themeColor="text1" w:themeTint="BF"/>
              </w:rPr>
              <w:t>Developed</w:t>
            </w:r>
            <w:r w:rsidR="0096427F" w:rsidRPr="00C43674">
              <w:rPr>
                <w:color w:val="404040" w:themeColor="text1" w:themeTint="BF"/>
              </w:rPr>
              <w:t xml:space="preserve"> websites and web apps – Shopping carts, Inventory Managem</w:t>
            </w:r>
            <w:r w:rsidR="00F46E28">
              <w:rPr>
                <w:color w:val="404040" w:themeColor="text1" w:themeTint="BF"/>
              </w:rPr>
              <w:t xml:space="preserve">ent Systems, Portfolio Websites using HTML, CSS, JavaScript, </w:t>
            </w:r>
            <w:r w:rsidR="009A0B88">
              <w:rPr>
                <w:color w:val="404040" w:themeColor="text1" w:themeTint="BF"/>
              </w:rPr>
              <w:t xml:space="preserve">AJAX, </w:t>
            </w:r>
            <w:r w:rsidR="00F46E28">
              <w:rPr>
                <w:color w:val="404040" w:themeColor="text1" w:themeTint="BF"/>
              </w:rPr>
              <w:t>PHP and MySQL.</w:t>
            </w:r>
          </w:p>
        </w:tc>
        <w:tc>
          <w:tcPr>
            <w:tcW w:w="1548" w:type="dxa"/>
          </w:tcPr>
          <w:p w:rsidR="0096427F" w:rsidRPr="00BB637F" w:rsidRDefault="0096427F" w:rsidP="0096427F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9"/>
              </w:rPr>
            </w:pPr>
            <w:r w:rsidRPr="00BB637F">
              <w:rPr>
                <w:rFonts w:cs="Times New Roman"/>
                <w:color w:val="000000"/>
                <w:szCs w:val="19"/>
              </w:rPr>
              <w:t xml:space="preserve">Jan 2013 - Present </w:t>
            </w:r>
          </w:p>
        </w:tc>
      </w:tr>
    </w:tbl>
    <w:p w:rsidR="005A0642" w:rsidRPr="00BC1B40" w:rsidRDefault="001954FB" w:rsidP="00C16BF9">
      <w:pPr>
        <w:spacing w:after="0"/>
        <w:ind w:right="0"/>
        <w:rPr>
          <w:b/>
          <w:color w:val="auto"/>
          <w:sz w:val="24"/>
          <w:szCs w:val="24"/>
        </w:rPr>
      </w:pPr>
      <w:r w:rsidRPr="00BC1B40">
        <w:rPr>
          <w:b/>
          <w:color w:val="auto"/>
          <w:sz w:val="24"/>
          <w:szCs w:val="24"/>
        </w:rPr>
        <w:t>HONORS AND AWARDS</w:t>
      </w:r>
    </w:p>
    <w:tbl>
      <w:tblPr>
        <w:tblStyle w:val="LightShading-Accent3"/>
        <w:tblW w:w="0" w:type="auto"/>
        <w:tblLook w:val="04A0" w:firstRow="1" w:lastRow="0" w:firstColumn="1" w:lastColumn="0" w:noHBand="0" w:noVBand="1"/>
        <w:tblDescription w:val="Education"/>
      </w:tblPr>
      <w:tblGrid>
        <w:gridCol w:w="9458"/>
        <w:gridCol w:w="1558"/>
      </w:tblGrid>
      <w:tr w:rsidR="005E211B" w:rsidTr="00E84C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5E211B"/>
        </w:tc>
        <w:tc>
          <w:tcPr>
            <w:tcW w:w="0" w:type="auto"/>
          </w:tcPr>
          <w:p w:rsidR="005E211B" w:rsidRDefault="005E211B" w:rsidP="005E21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211B" w:rsidTr="00E8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Pr="00E60709" w:rsidRDefault="005E211B" w:rsidP="00194CF1">
            <w:pPr>
              <w:rPr>
                <w:i/>
                <w:iCs/>
                <w:color w:val="404040" w:themeColor="text1" w:themeTint="BF"/>
              </w:rPr>
            </w:pPr>
            <w:r w:rsidRPr="00AE3CFD">
              <w:rPr>
                <w:color w:val="auto"/>
              </w:rPr>
              <w:t>Best Outgoing Student 2010-2014</w:t>
            </w:r>
            <w:r w:rsidR="00194CF1">
              <w:rPr>
                <w:rStyle w:val="Emphasis"/>
                <w:i w:val="0"/>
              </w:rPr>
              <w:t xml:space="preserve"> out of 113 Students</w:t>
            </w:r>
            <w:r>
              <w:t xml:space="preserve">, </w:t>
            </w:r>
            <w:r>
              <w:rPr>
                <w:rStyle w:val="Emphasis"/>
              </w:rPr>
              <w:t>MNM Jain Engineering College, Anna University.</w:t>
            </w:r>
          </w:p>
        </w:tc>
        <w:tc>
          <w:tcPr>
            <w:tcW w:w="0" w:type="auto"/>
          </w:tcPr>
          <w:p w:rsidR="005E211B" w:rsidRPr="005A743B" w:rsidRDefault="005E211B" w:rsidP="005E211B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:rsidTr="00E84CD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Pr="00C01BEE" w:rsidRDefault="005E211B" w:rsidP="00C01BEE">
            <w:pPr>
              <w:rPr>
                <w:i/>
                <w:iCs/>
                <w:color w:val="404040" w:themeColor="text1" w:themeTint="BF"/>
              </w:rPr>
            </w:pPr>
            <w:r w:rsidRPr="004C1CDF">
              <w:rPr>
                <w:color w:val="auto"/>
              </w:rPr>
              <w:t>Most innovative undergrad project</w:t>
            </w:r>
            <w:r w:rsidR="00C01BEE">
              <w:rPr>
                <w:color w:val="auto"/>
              </w:rPr>
              <w:t xml:space="preserve"> </w:t>
            </w:r>
            <w:r w:rsidR="00C01BEE">
              <w:rPr>
                <w:rStyle w:val="Emphasis"/>
                <w:i w:val="0"/>
              </w:rPr>
              <w:t>out of 48 projects</w:t>
            </w:r>
            <w:r>
              <w:t>, </w:t>
            </w:r>
            <w:r>
              <w:rPr>
                <w:rStyle w:val="Emphasis"/>
              </w:rPr>
              <w:t>MNM Jain Engineering College, Anna University.</w:t>
            </w:r>
          </w:p>
        </w:tc>
        <w:tc>
          <w:tcPr>
            <w:tcW w:w="0" w:type="auto"/>
          </w:tcPr>
          <w:p w:rsidR="005E211B" w:rsidRPr="005A743B" w:rsidRDefault="005E211B" w:rsidP="005E211B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743B">
              <w:t>Apr 2014</w:t>
            </w:r>
          </w:p>
        </w:tc>
      </w:tr>
      <w:tr w:rsidR="005E211B" w:rsidTr="00E84C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Default="005E211B" w:rsidP="005E211B">
            <w:pPr>
              <w:rPr>
                <w:rStyle w:val="Emphasis"/>
              </w:rPr>
            </w:pPr>
            <w:r w:rsidRPr="007218B4">
              <w:rPr>
                <w:rStyle w:val="Emphasis"/>
                <w:i w:val="0"/>
                <w:color w:val="auto"/>
              </w:rPr>
              <w:t>Won 1</w:t>
            </w:r>
            <w:r w:rsidRPr="007218B4">
              <w:rPr>
                <w:rStyle w:val="Emphasis"/>
                <w:i w:val="0"/>
                <w:color w:val="auto"/>
                <w:vertAlign w:val="superscript"/>
              </w:rPr>
              <w:t>st</w:t>
            </w:r>
            <w:r w:rsidRPr="007218B4">
              <w:rPr>
                <w:rStyle w:val="Emphasis"/>
                <w:i w:val="0"/>
                <w:color w:val="auto"/>
              </w:rPr>
              <w:t xml:space="preserve"> place and a trip to Japan in “Talk your way to Japan” Contest</w:t>
            </w:r>
            <w:r>
              <w:rPr>
                <w:rStyle w:val="Emphasis"/>
                <w:i w:val="0"/>
              </w:rPr>
              <w:t xml:space="preserve">, </w:t>
            </w:r>
            <w:r w:rsidRPr="007218B4">
              <w:rPr>
                <w:rStyle w:val="Emphasis"/>
              </w:rPr>
              <w:t>Hiyoshi Corporation</w:t>
            </w:r>
            <w:r>
              <w:rPr>
                <w:rStyle w:val="Emphasis"/>
              </w:rPr>
              <w:t>.</w:t>
            </w:r>
          </w:p>
          <w:p w:rsidR="005E211B" w:rsidRPr="00991385" w:rsidRDefault="005E211B" w:rsidP="005E211B">
            <w:pPr>
              <w:rPr>
                <w:iCs/>
                <w:color w:val="404040" w:themeColor="text1" w:themeTint="BF"/>
              </w:rPr>
            </w:pPr>
            <w:r w:rsidRPr="007218B4">
              <w:rPr>
                <w:rStyle w:val="Emphasis"/>
                <w:i w:val="0"/>
              </w:rPr>
              <w:t>Selected out of 126 other participants from all over the state.</w:t>
            </w:r>
          </w:p>
        </w:tc>
        <w:tc>
          <w:tcPr>
            <w:tcW w:w="0" w:type="auto"/>
          </w:tcPr>
          <w:p w:rsidR="005E211B" w:rsidRPr="005A743B" w:rsidRDefault="005E211B" w:rsidP="005E211B">
            <w:pPr>
              <w:pStyle w:val="Da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743B">
              <w:t>Nov 2013</w:t>
            </w:r>
          </w:p>
        </w:tc>
      </w:tr>
      <w:tr w:rsidR="005E211B" w:rsidTr="00F8341D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211B" w:rsidRPr="00100007" w:rsidRDefault="005E211B" w:rsidP="005E211B">
            <w:pPr>
              <w:rPr>
                <w:rStyle w:val="Emphasis"/>
                <w:i w:val="0"/>
                <w:color w:val="auto"/>
              </w:rPr>
            </w:pPr>
            <w:r>
              <w:rPr>
                <w:rStyle w:val="Emphasis"/>
                <w:i w:val="0"/>
                <w:color w:val="auto"/>
              </w:rPr>
              <w:t>Won 49 prizes in 34 State-level and National-level symposiums</w:t>
            </w:r>
            <w:r w:rsidRPr="00BA5A13">
              <w:rPr>
                <w:rStyle w:val="Emphasis"/>
                <w:i w:val="0"/>
                <w:color w:val="auto"/>
              </w:rPr>
              <w:t xml:space="preserve">, </w:t>
            </w:r>
            <w:r w:rsidRPr="00BA5A13">
              <w:rPr>
                <w:rStyle w:val="Emphasis"/>
                <w:i w:val="0"/>
              </w:rPr>
              <w:t>in events like Web Designing(17), Debugging/Coding (7), Tech Quiz(9), Paper Presentations (9) etc</w:t>
            </w:r>
          </w:p>
        </w:tc>
        <w:tc>
          <w:tcPr>
            <w:tcW w:w="0" w:type="auto"/>
          </w:tcPr>
          <w:p w:rsidR="005E211B" w:rsidRDefault="005E211B" w:rsidP="005E211B">
            <w:pPr>
              <w:pStyle w:val="Da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Aug 2011 – Mar 2014</w:t>
            </w:r>
          </w:p>
        </w:tc>
      </w:tr>
    </w:tbl>
    <w:p w:rsidR="00963AF9" w:rsidRPr="00BC1B40" w:rsidRDefault="00963AF9" w:rsidP="00D0617C">
      <w:pPr>
        <w:spacing w:after="0" w:line="204" w:lineRule="auto"/>
        <w:ind w:right="0"/>
        <w:rPr>
          <w:b/>
          <w:color w:val="000000" w:themeColor="text1"/>
          <w:sz w:val="24"/>
          <w:szCs w:val="24"/>
        </w:rPr>
      </w:pPr>
      <w:r w:rsidRPr="00BC1B40">
        <w:rPr>
          <w:b/>
          <w:color w:val="000000" w:themeColor="text1"/>
          <w:sz w:val="24"/>
          <w:szCs w:val="24"/>
        </w:rPr>
        <w:t>TECHNICAL SKILLS</w:t>
      </w:r>
    </w:p>
    <w:tbl>
      <w:tblPr>
        <w:tblStyle w:val="LightShading-Accent3"/>
        <w:tblW w:w="11016" w:type="dxa"/>
        <w:tblBorders>
          <w:bottom w:val="single" w:sz="4" w:space="0" w:color="7F7F7F" w:themeColor="text1" w:themeTint="80"/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  <w:tblDescription w:val="Skills"/>
      </w:tblPr>
      <w:tblGrid>
        <w:gridCol w:w="5508"/>
        <w:gridCol w:w="5508"/>
      </w:tblGrid>
      <w:tr w:rsidR="00963AF9" w:rsidTr="006A09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D0617C">
            <w:pPr>
              <w:spacing w:line="204" w:lineRule="auto"/>
            </w:pPr>
          </w:p>
        </w:tc>
        <w:tc>
          <w:tcPr>
            <w:tcW w:w="0" w:type="auto"/>
            <w:tcBorders>
              <w:top w:val="none" w:sz="0" w:space="0" w:color="auto"/>
              <w:left w:val="none" w:sz="0" w:space="0" w:color="auto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D0617C">
            <w:pPr>
              <w:spacing w:line="204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3AF9" w:rsidTr="00F834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none" w:sz="0" w:space="0" w:color="auto"/>
            </w:tcBorders>
          </w:tcPr>
          <w:p w:rsidR="00963AF9" w:rsidRDefault="00963AF9" w:rsidP="00D0617C">
            <w:pPr>
              <w:spacing w:line="204" w:lineRule="auto"/>
            </w:pPr>
            <w:r w:rsidRPr="00E95330">
              <w:rPr>
                <w:color w:val="auto"/>
              </w:rPr>
              <w:t>Technologies: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HTML, CSS, JavaScript,</w:t>
            </w:r>
            <w:r w:rsidR="00470FAB" w:rsidRPr="00F41F0B">
              <w:rPr>
                <w:color w:val="404040" w:themeColor="text1" w:themeTint="BF"/>
              </w:rPr>
              <w:t xml:space="preserve"> </w:t>
            </w:r>
            <w:r w:rsidR="00B8754C">
              <w:rPr>
                <w:color w:val="404040" w:themeColor="text1" w:themeTint="BF"/>
              </w:rPr>
              <w:t>LESS,</w:t>
            </w:r>
            <w:r w:rsidRPr="00F41F0B">
              <w:rPr>
                <w:color w:val="404040" w:themeColor="text1" w:themeTint="BF"/>
              </w:rPr>
              <w:t xml:space="preserve"> AJAX, PHP, MySQL, C, C++, Java, XML, Node.js, Android App Dev, Python, Clojure.</w:t>
            </w:r>
          </w:p>
          <w:p w:rsidR="00433F13" w:rsidRPr="00E737FF" w:rsidRDefault="00963AF9" w:rsidP="00D0617C">
            <w:pPr>
              <w:spacing w:line="204" w:lineRule="auto"/>
            </w:pPr>
            <w:r w:rsidRPr="003335C6">
              <w:rPr>
                <w:color w:val="auto"/>
              </w:rPr>
              <w:t>Frameworks/Libraries:</w:t>
            </w:r>
            <w:r>
              <w:t xml:space="preserve"> </w:t>
            </w:r>
            <w:r w:rsidRPr="00F41F0B">
              <w:rPr>
                <w:color w:val="404040" w:themeColor="text1" w:themeTint="BF"/>
              </w:rPr>
              <w:t>jQuery, RaphaelJS, Bootstrap, KeylemonJS, jQueryUI.</w:t>
            </w:r>
          </w:p>
        </w:tc>
      </w:tr>
    </w:tbl>
    <w:p w:rsidR="005A0642" w:rsidRPr="00393723" w:rsidRDefault="005A0642" w:rsidP="00393723">
      <w:pPr>
        <w:rPr>
          <w:sz w:val="2"/>
          <w:szCs w:val="2"/>
        </w:rPr>
      </w:pPr>
    </w:p>
    <w:sectPr w:rsidR="005A0642" w:rsidRPr="00393723" w:rsidSect="00685DE9">
      <w:footerReference w:type="default" r:id="rId10"/>
      <w:pgSz w:w="12240" w:h="15840"/>
      <w:pgMar w:top="540" w:right="720" w:bottom="5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20D4" w:rsidRDefault="00BD20D4">
      <w:pPr>
        <w:spacing w:after="0"/>
      </w:pPr>
      <w:r>
        <w:separator/>
      </w:r>
    </w:p>
    <w:p w:rsidR="00BD20D4" w:rsidRDefault="00BD20D4"/>
  </w:endnote>
  <w:endnote w:type="continuationSeparator" w:id="0">
    <w:p w:rsidR="00BD20D4" w:rsidRDefault="00BD20D4">
      <w:pPr>
        <w:spacing w:after="0"/>
      </w:pPr>
      <w:r>
        <w:continuationSeparator/>
      </w:r>
    </w:p>
    <w:p w:rsidR="00BD20D4" w:rsidRDefault="00BD20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A9A" w:rsidRDefault="001006A7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D0617C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20D4" w:rsidRDefault="00BD20D4">
      <w:pPr>
        <w:spacing w:after="0"/>
      </w:pPr>
      <w:r>
        <w:separator/>
      </w:r>
    </w:p>
    <w:p w:rsidR="00BD20D4" w:rsidRDefault="00BD20D4"/>
  </w:footnote>
  <w:footnote w:type="continuationSeparator" w:id="0">
    <w:p w:rsidR="00BD20D4" w:rsidRDefault="00BD20D4">
      <w:pPr>
        <w:spacing w:after="0"/>
      </w:pPr>
      <w:r>
        <w:continuationSeparator/>
      </w:r>
    </w:p>
    <w:p w:rsidR="00BD20D4" w:rsidRDefault="00BD20D4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3FE89C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3F5027F1"/>
    <w:multiLevelType w:val="hybridMultilevel"/>
    <w:tmpl w:val="5E7E6F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F47D11"/>
    <w:multiLevelType w:val="hybridMultilevel"/>
    <w:tmpl w:val="8C5E7146"/>
    <w:lvl w:ilvl="0" w:tplc="87AEAE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  <w:color w:val="66666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DEC1688"/>
    <w:multiLevelType w:val="hybridMultilevel"/>
    <w:tmpl w:val="020A8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1D7"/>
    <w:rsid w:val="00001736"/>
    <w:rsid w:val="00003CCA"/>
    <w:rsid w:val="0000543C"/>
    <w:rsid w:val="00052CEE"/>
    <w:rsid w:val="000732E3"/>
    <w:rsid w:val="00082F10"/>
    <w:rsid w:val="000B390D"/>
    <w:rsid w:val="000B571F"/>
    <w:rsid w:val="000C6920"/>
    <w:rsid w:val="000E2F07"/>
    <w:rsid w:val="000F55B7"/>
    <w:rsid w:val="000F5782"/>
    <w:rsid w:val="000F5EA0"/>
    <w:rsid w:val="00100007"/>
    <w:rsid w:val="001006A7"/>
    <w:rsid w:val="00115EFB"/>
    <w:rsid w:val="00122956"/>
    <w:rsid w:val="00127B47"/>
    <w:rsid w:val="00162DF6"/>
    <w:rsid w:val="00163580"/>
    <w:rsid w:val="00170039"/>
    <w:rsid w:val="0017558E"/>
    <w:rsid w:val="00192ADB"/>
    <w:rsid w:val="00193D07"/>
    <w:rsid w:val="00193D37"/>
    <w:rsid w:val="00194CF1"/>
    <w:rsid w:val="001954FB"/>
    <w:rsid w:val="001B2143"/>
    <w:rsid w:val="001B5167"/>
    <w:rsid w:val="001B5357"/>
    <w:rsid w:val="001C6D20"/>
    <w:rsid w:val="001D17EA"/>
    <w:rsid w:val="002166A1"/>
    <w:rsid w:val="0023259A"/>
    <w:rsid w:val="00262519"/>
    <w:rsid w:val="002644D7"/>
    <w:rsid w:val="00265E9D"/>
    <w:rsid w:val="00270550"/>
    <w:rsid w:val="00272D44"/>
    <w:rsid w:val="00280457"/>
    <w:rsid w:val="00283DCC"/>
    <w:rsid w:val="002B057D"/>
    <w:rsid w:val="002B27DA"/>
    <w:rsid w:val="002B6173"/>
    <w:rsid w:val="002C2A1E"/>
    <w:rsid w:val="002C5421"/>
    <w:rsid w:val="00300C17"/>
    <w:rsid w:val="003203D9"/>
    <w:rsid w:val="00320AEA"/>
    <w:rsid w:val="003335C6"/>
    <w:rsid w:val="003350EF"/>
    <w:rsid w:val="003408A5"/>
    <w:rsid w:val="00393723"/>
    <w:rsid w:val="003B5029"/>
    <w:rsid w:val="003C6971"/>
    <w:rsid w:val="003D4F48"/>
    <w:rsid w:val="003D6A04"/>
    <w:rsid w:val="003E609F"/>
    <w:rsid w:val="003F1972"/>
    <w:rsid w:val="003F30C1"/>
    <w:rsid w:val="004211D7"/>
    <w:rsid w:val="00433F13"/>
    <w:rsid w:val="00447DA3"/>
    <w:rsid w:val="00450544"/>
    <w:rsid w:val="00470AF5"/>
    <w:rsid w:val="00470FAB"/>
    <w:rsid w:val="00481F5D"/>
    <w:rsid w:val="00497F48"/>
    <w:rsid w:val="004A73AC"/>
    <w:rsid w:val="004B6A44"/>
    <w:rsid w:val="004C1532"/>
    <w:rsid w:val="004C1CDF"/>
    <w:rsid w:val="004C4E99"/>
    <w:rsid w:val="004F25B6"/>
    <w:rsid w:val="00505BFA"/>
    <w:rsid w:val="00506723"/>
    <w:rsid w:val="00512EB0"/>
    <w:rsid w:val="0051566A"/>
    <w:rsid w:val="00527376"/>
    <w:rsid w:val="00533F7D"/>
    <w:rsid w:val="0055683B"/>
    <w:rsid w:val="00574E6F"/>
    <w:rsid w:val="00577D7D"/>
    <w:rsid w:val="00593F78"/>
    <w:rsid w:val="00595110"/>
    <w:rsid w:val="005A0642"/>
    <w:rsid w:val="005A7067"/>
    <w:rsid w:val="005A743B"/>
    <w:rsid w:val="005B161A"/>
    <w:rsid w:val="005B2384"/>
    <w:rsid w:val="005E07E4"/>
    <w:rsid w:val="005E211B"/>
    <w:rsid w:val="005E467E"/>
    <w:rsid w:val="00604710"/>
    <w:rsid w:val="00606220"/>
    <w:rsid w:val="006311CB"/>
    <w:rsid w:val="0063242A"/>
    <w:rsid w:val="00635E4B"/>
    <w:rsid w:val="00663396"/>
    <w:rsid w:val="00685DE9"/>
    <w:rsid w:val="006910CA"/>
    <w:rsid w:val="00694655"/>
    <w:rsid w:val="006E6CB4"/>
    <w:rsid w:val="006F2F32"/>
    <w:rsid w:val="007215C4"/>
    <w:rsid w:val="007218B4"/>
    <w:rsid w:val="00734C71"/>
    <w:rsid w:val="00742D9D"/>
    <w:rsid w:val="00752C1D"/>
    <w:rsid w:val="00754792"/>
    <w:rsid w:val="00764210"/>
    <w:rsid w:val="007914BE"/>
    <w:rsid w:val="007C7E36"/>
    <w:rsid w:val="008147F2"/>
    <w:rsid w:val="008224FF"/>
    <w:rsid w:val="00835587"/>
    <w:rsid w:val="0084701D"/>
    <w:rsid w:val="00887E3F"/>
    <w:rsid w:val="008C2C0B"/>
    <w:rsid w:val="008C38B8"/>
    <w:rsid w:val="008D2288"/>
    <w:rsid w:val="008D26E7"/>
    <w:rsid w:val="008D57FA"/>
    <w:rsid w:val="008E1036"/>
    <w:rsid w:val="008E438A"/>
    <w:rsid w:val="008F7C6E"/>
    <w:rsid w:val="00922DEC"/>
    <w:rsid w:val="009320B5"/>
    <w:rsid w:val="00946B13"/>
    <w:rsid w:val="00947292"/>
    <w:rsid w:val="009622FB"/>
    <w:rsid w:val="00963AF9"/>
    <w:rsid w:val="0096427F"/>
    <w:rsid w:val="009657A9"/>
    <w:rsid w:val="009730C2"/>
    <w:rsid w:val="0098725B"/>
    <w:rsid w:val="00991385"/>
    <w:rsid w:val="009A0B88"/>
    <w:rsid w:val="009A5600"/>
    <w:rsid w:val="009D3497"/>
    <w:rsid w:val="009D4CA9"/>
    <w:rsid w:val="009F36BE"/>
    <w:rsid w:val="009F6429"/>
    <w:rsid w:val="00A150C4"/>
    <w:rsid w:val="00A36904"/>
    <w:rsid w:val="00A477A9"/>
    <w:rsid w:val="00A5693E"/>
    <w:rsid w:val="00A608B1"/>
    <w:rsid w:val="00A7733E"/>
    <w:rsid w:val="00A866BB"/>
    <w:rsid w:val="00A905C5"/>
    <w:rsid w:val="00AA19B3"/>
    <w:rsid w:val="00AA1B56"/>
    <w:rsid w:val="00AB7611"/>
    <w:rsid w:val="00AC0238"/>
    <w:rsid w:val="00AC2A9A"/>
    <w:rsid w:val="00AE3CFD"/>
    <w:rsid w:val="00AF0B21"/>
    <w:rsid w:val="00AF4F64"/>
    <w:rsid w:val="00AF6868"/>
    <w:rsid w:val="00B0487E"/>
    <w:rsid w:val="00B129E5"/>
    <w:rsid w:val="00B211BA"/>
    <w:rsid w:val="00B26270"/>
    <w:rsid w:val="00B41B9F"/>
    <w:rsid w:val="00B44670"/>
    <w:rsid w:val="00B5199A"/>
    <w:rsid w:val="00B5391C"/>
    <w:rsid w:val="00B65A79"/>
    <w:rsid w:val="00B809D9"/>
    <w:rsid w:val="00B8754C"/>
    <w:rsid w:val="00B94794"/>
    <w:rsid w:val="00B96C02"/>
    <w:rsid w:val="00BA5A13"/>
    <w:rsid w:val="00BA78D4"/>
    <w:rsid w:val="00BB637F"/>
    <w:rsid w:val="00BC1B40"/>
    <w:rsid w:val="00BC48E6"/>
    <w:rsid w:val="00BC7A32"/>
    <w:rsid w:val="00BD20D4"/>
    <w:rsid w:val="00BE4FB7"/>
    <w:rsid w:val="00C01BEE"/>
    <w:rsid w:val="00C16BF9"/>
    <w:rsid w:val="00C1704C"/>
    <w:rsid w:val="00C20BB8"/>
    <w:rsid w:val="00C217D8"/>
    <w:rsid w:val="00C22A9C"/>
    <w:rsid w:val="00C2563D"/>
    <w:rsid w:val="00C27452"/>
    <w:rsid w:val="00C4171A"/>
    <w:rsid w:val="00C43674"/>
    <w:rsid w:val="00C508C2"/>
    <w:rsid w:val="00C7785E"/>
    <w:rsid w:val="00C81138"/>
    <w:rsid w:val="00CA1E37"/>
    <w:rsid w:val="00CA27C5"/>
    <w:rsid w:val="00CC47FB"/>
    <w:rsid w:val="00CC7E9F"/>
    <w:rsid w:val="00CD00E3"/>
    <w:rsid w:val="00D0617C"/>
    <w:rsid w:val="00D14387"/>
    <w:rsid w:val="00D23092"/>
    <w:rsid w:val="00D34F76"/>
    <w:rsid w:val="00D453C0"/>
    <w:rsid w:val="00D51717"/>
    <w:rsid w:val="00D52BF5"/>
    <w:rsid w:val="00D75684"/>
    <w:rsid w:val="00D94B86"/>
    <w:rsid w:val="00D9694B"/>
    <w:rsid w:val="00DA4A61"/>
    <w:rsid w:val="00DA5DCD"/>
    <w:rsid w:val="00DB43AD"/>
    <w:rsid w:val="00DC264B"/>
    <w:rsid w:val="00DC5D7C"/>
    <w:rsid w:val="00DF22FB"/>
    <w:rsid w:val="00E02460"/>
    <w:rsid w:val="00E13C67"/>
    <w:rsid w:val="00E27FAA"/>
    <w:rsid w:val="00E34A99"/>
    <w:rsid w:val="00E4645E"/>
    <w:rsid w:val="00E60709"/>
    <w:rsid w:val="00E63607"/>
    <w:rsid w:val="00E737FF"/>
    <w:rsid w:val="00E74278"/>
    <w:rsid w:val="00E773FA"/>
    <w:rsid w:val="00E84CD0"/>
    <w:rsid w:val="00E87FF7"/>
    <w:rsid w:val="00E95330"/>
    <w:rsid w:val="00E96CAD"/>
    <w:rsid w:val="00E97BF3"/>
    <w:rsid w:val="00EB516A"/>
    <w:rsid w:val="00EC5B91"/>
    <w:rsid w:val="00ED4A09"/>
    <w:rsid w:val="00ED5D1B"/>
    <w:rsid w:val="00ED6721"/>
    <w:rsid w:val="00EE1524"/>
    <w:rsid w:val="00EE210D"/>
    <w:rsid w:val="00EE395B"/>
    <w:rsid w:val="00EE78C2"/>
    <w:rsid w:val="00EF5B09"/>
    <w:rsid w:val="00F030A5"/>
    <w:rsid w:val="00F04DAE"/>
    <w:rsid w:val="00F109BB"/>
    <w:rsid w:val="00F208C5"/>
    <w:rsid w:val="00F27D6F"/>
    <w:rsid w:val="00F32371"/>
    <w:rsid w:val="00F41F0B"/>
    <w:rsid w:val="00F46E28"/>
    <w:rsid w:val="00F5416C"/>
    <w:rsid w:val="00F57175"/>
    <w:rsid w:val="00F8341D"/>
    <w:rsid w:val="00F83620"/>
    <w:rsid w:val="00F93FC4"/>
    <w:rsid w:val="00FB6F88"/>
    <w:rsid w:val="00FD1D2F"/>
    <w:rsid w:val="00FE3B0E"/>
    <w:rsid w:val="00FF08E1"/>
    <w:rsid w:val="00FF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Default Paragraph Font" w:uiPriority="1"/>
    <w:lsdException w:name="Subtitle" w:uiPriority="3" w:qFormat="1"/>
    <w:lsdException w:name="Date" w:uiPriority="1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Default Paragraph Font" w:uiPriority="1"/>
    <w:lsdException w:name="Subtitle" w:uiPriority="3" w:qFormat="1"/>
    <w:lsdException w:name="Date" w:uiPriority="1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08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ResumeTable">
    <w:name w:val="Resume Table"/>
    <w:basedOn w:val="TableNormal"/>
    <w:uiPriority w:val="99"/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609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09F"/>
    <w:rPr>
      <w:rFonts w:ascii="Tahoma" w:hAnsi="Tahoma" w:cs="Tahoma"/>
      <w:sz w:val="16"/>
      <w:szCs w:val="16"/>
    </w:rPr>
  </w:style>
  <w:style w:type="table" w:styleId="LightShading-Accent3">
    <w:name w:val="Light Shading Accent 3"/>
    <w:basedOn w:val="TableNormal"/>
    <w:uiPriority w:val="60"/>
    <w:rsid w:val="003C6971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3C6971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List-Accent1">
    <w:name w:val="Light List Accent 1"/>
    <w:basedOn w:val="TableNormal"/>
    <w:uiPriority w:val="61"/>
    <w:rsid w:val="003C6971"/>
    <w:pPr>
      <w:spacing w:after="0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character" w:customStyle="1" w:styleId="domain">
    <w:name w:val="domain"/>
    <w:basedOn w:val="DefaultParagraphFont"/>
    <w:rsid w:val="009320B5"/>
  </w:style>
  <w:style w:type="character" w:customStyle="1" w:styleId="vanity-name">
    <w:name w:val="vanity-name"/>
    <w:basedOn w:val="DefaultParagraphFont"/>
    <w:rsid w:val="009320B5"/>
  </w:style>
  <w:style w:type="character" w:styleId="Hyperlink">
    <w:name w:val="Hyperlink"/>
    <w:basedOn w:val="DefaultParagraphFont"/>
    <w:uiPriority w:val="99"/>
    <w:unhideWhenUsed/>
    <w:rsid w:val="009320B5"/>
    <w:rPr>
      <w:color w:val="5F5F5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608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table" w:styleId="LightGrid-Accent3">
    <w:name w:val="Light Grid Accent 3"/>
    <w:basedOn w:val="TableNormal"/>
    <w:uiPriority w:val="62"/>
    <w:rsid w:val="00CC47F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E1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mailto:saiprash1993@yahoo.co.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ipc1993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8226C760D24AD0A0726C976EE88E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CCD1A-0BD1-4553-B4DC-A22FFFA33DBD}"/>
      </w:docPartPr>
      <w:docPartBody>
        <w:p w:rsidR="00196938" w:rsidRDefault="00BA6AB7">
          <w:pPr>
            <w:pStyle w:val="1E8226C760D24AD0A0726C976EE88EA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AB7"/>
    <w:rsid w:val="00196938"/>
    <w:rsid w:val="00394389"/>
    <w:rsid w:val="003E38CD"/>
    <w:rsid w:val="00586F55"/>
    <w:rsid w:val="00632D70"/>
    <w:rsid w:val="00677155"/>
    <w:rsid w:val="006A4F37"/>
    <w:rsid w:val="00994734"/>
    <w:rsid w:val="00A17AE0"/>
    <w:rsid w:val="00A4341A"/>
    <w:rsid w:val="00A50596"/>
    <w:rsid w:val="00AF040A"/>
    <w:rsid w:val="00BA6AB7"/>
    <w:rsid w:val="00BC66A5"/>
    <w:rsid w:val="00D01ACA"/>
    <w:rsid w:val="00D0356A"/>
    <w:rsid w:val="00DA4277"/>
    <w:rsid w:val="00F2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8226C760D24AD0A0726C976EE88EAD">
    <w:name w:val="1E8226C760D24AD0A0726C976EE88EAD"/>
  </w:style>
  <w:style w:type="paragraph" w:customStyle="1" w:styleId="39E0F595405A470CB8910FDD7614229B">
    <w:name w:val="39E0F595405A470CB8910FDD7614229B"/>
  </w:style>
  <w:style w:type="paragraph" w:customStyle="1" w:styleId="D126EA94288842079664F8CC0E83F4D2">
    <w:name w:val="D126EA94288842079664F8CC0E83F4D2"/>
  </w:style>
  <w:style w:type="paragraph" w:customStyle="1" w:styleId="6A3A1D723BD740DABA43DD84F286D4CA">
    <w:name w:val="6A3A1D723BD740DABA43DD84F286D4CA"/>
  </w:style>
  <w:style w:type="paragraph" w:customStyle="1" w:styleId="87A9617632844F7B99FB5F722B05945E">
    <w:name w:val="87A9617632844F7B99FB5F722B05945E"/>
  </w:style>
  <w:style w:type="paragraph" w:customStyle="1" w:styleId="4A4F05082E3149CB98E8CBD9A93B0B07">
    <w:name w:val="4A4F05082E3149CB98E8CBD9A93B0B07"/>
  </w:style>
  <w:style w:type="character" w:styleId="PlaceholderText">
    <w:name w:val="Placeholder Text"/>
    <w:basedOn w:val="DefaultParagraphFont"/>
    <w:uiPriority w:val="99"/>
    <w:semiHidden/>
    <w:rsid w:val="003E38CD"/>
    <w:rPr>
      <w:color w:val="808080"/>
    </w:rPr>
  </w:style>
  <w:style w:type="paragraph" w:customStyle="1" w:styleId="471C86ED976943FDA99FDA9FFFAC7049">
    <w:name w:val="471C86ED976943FDA99FDA9FFFAC7049"/>
  </w:style>
  <w:style w:type="paragraph" w:customStyle="1" w:styleId="3D88DAED494048CBBAC1F220D55ABBDA">
    <w:name w:val="3D88DAED494048CBBAC1F220D55ABBDA"/>
  </w:style>
  <w:style w:type="paragraph" w:customStyle="1" w:styleId="61353A3C53A145999104E237DCB63A64">
    <w:name w:val="61353A3C53A145999104E237DCB63A64"/>
  </w:style>
  <w:style w:type="paragraph" w:customStyle="1" w:styleId="4C9AA04C70574176A78395F743C445BF">
    <w:name w:val="4C9AA04C70574176A78395F743C445BF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0F13BD8D5AEB487BB85DC3C1CC926419">
    <w:name w:val="0F13BD8D5AEB487BB85DC3C1CC926419"/>
  </w:style>
  <w:style w:type="paragraph" w:customStyle="1" w:styleId="FA8F0CF60B424DD4AC0DCC76292742AB">
    <w:name w:val="FA8F0CF60B424DD4AC0DCC76292742AB"/>
  </w:style>
  <w:style w:type="paragraph" w:customStyle="1" w:styleId="19535B3119AB4709A41DDA99F245CE4C">
    <w:name w:val="19535B3119AB4709A41DDA99F245CE4C"/>
  </w:style>
  <w:style w:type="paragraph" w:customStyle="1" w:styleId="B0331573E93D4BF9B9D7033D040D273F">
    <w:name w:val="B0331573E93D4BF9B9D7033D040D273F"/>
  </w:style>
  <w:style w:type="paragraph" w:customStyle="1" w:styleId="761B0C9734BB422B9BB5E98BE8B417CD">
    <w:name w:val="761B0C9734BB422B9BB5E98BE8B417CD"/>
    <w:rsid w:val="00632D70"/>
    <w:pPr>
      <w:spacing w:after="200" w:line="276" w:lineRule="auto"/>
    </w:pPr>
  </w:style>
  <w:style w:type="paragraph" w:customStyle="1" w:styleId="150ED530C4A8433893FE92176D008203">
    <w:name w:val="150ED530C4A8433893FE92176D008203"/>
    <w:rsid w:val="003E38CD"/>
    <w:pPr>
      <w:spacing w:after="200" w:line="276" w:lineRule="auto"/>
    </w:pPr>
  </w:style>
  <w:style w:type="paragraph" w:customStyle="1" w:styleId="8B591053E5B24BEAA90CA546EACA0EE4">
    <w:name w:val="8B591053E5B24BEAA90CA546EACA0EE4"/>
    <w:rsid w:val="003E38CD"/>
    <w:pPr>
      <w:spacing w:after="200" w:line="276" w:lineRule="auto"/>
    </w:pPr>
  </w:style>
  <w:style w:type="paragraph" w:customStyle="1" w:styleId="2A1FEF9C7FAA44CA9BBD0CAF22BAB926">
    <w:name w:val="2A1FEF9C7FAA44CA9BBD0CAF22BAB926"/>
    <w:rsid w:val="003E38CD"/>
    <w:pPr>
      <w:spacing w:after="200" w:line="276" w:lineRule="auto"/>
    </w:pPr>
  </w:style>
  <w:style w:type="paragraph" w:customStyle="1" w:styleId="81B397C899FD4FAEBE5ADE55607F0A90">
    <w:name w:val="81B397C899FD4FAEBE5ADE55607F0A90"/>
    <w:rsid w:val="003E38CD"/>
    <w:pPr>
      <w:spacing w:after="200" w:line="276" w:lineRule="auto"/>
    </w:pPr>
  </w:style>
  <w:style w:type="paragraph" w:customStyle="1" w:styleId="E012CA67DB784BEFAB904FDE1BA88D12">
    <w:name w:val="E012CA67DB784BEFAB904FDE1BA88D12"/>
    <w:rsid w:val="003E38CD"/>
    <w:pPr>
      <w:spacing w:after="200" w:line="276" w:lineRule="auto"/>
    </w:pPr>
  </w:style>
  <w:style w:type="paragraph" w:customStyle="1" w:styleId="34E53FFACBEC49FE9D865383E7249F3D">
    <w:name w:val="34E53FFACBEC49FE9D865383E7249F3D"/>
    <w:rsid w:val="003E38CD"/>
    <w:pPr>
      <w:spacing w:after="200" w:line="276" w:lineRule="auto"/>
    </w:pPr>
  </w:style>
  <w:style w:type="paragraph" w:customStyle="1" w:styleId="690E7CC41A9B4FF09BD113A67E10383C">
    <w:name w:val="690E7CC41A9B4FF09BD113A67E10383C"/>
    <w:rsid w:val="003E38CD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9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Prashanth C –UX RESEARCH intern</dc:creator>
  <cp:lastModifiedBy>Sai</cp:lastModifiedBy>
  <cp:revision>14</cp:revision>
  <cp:lastPrinted>2014-12-13T19:47:00Z</cp:lastPrinted>
  <dcterms:created xsi:type="dcterms:W3CDTF">2014-12-20T02:23:00Z</dcterms:created>
  <dcterms:modified xsi:type="dcterms:W3CDTF">2014-12-20T08:10:00Z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